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95F8" w14:textId="77777777" w:rsidR="0089773E" w:rsidRPr="0024644E" w:rsidRDefault="0089773E" w:rsidP="0089773E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9"/>
          <w:szCs w:val="29"/>
          <w:lang w:val="uk-UA" w:eastAsia="ru-RU"/>
        </w:rPr>
      </w:pPr>
      <w:r w:rsidRPr="00097CFF">
        <w:rPr>
          <w:rFonts w:ascii="Arial" w:eastAsia="Times New Roman" w:hAnsi="Arial" w:cs="Arial"/>
          <w:b/>
          <w:bCs/>
          <w:color w:val="000000"/>
          <w:kern w:val="36"/>
          <w:sz w:val="29"/>
          <w:szCs w:val="29"/>
          <w:lang w:eastAsia="ru-RU"/>
        </w:rPr>
        <w:t xml:space="preserve">ЛАБОРАТОРНА РОБОТА № </w:t>
      </w:r>
      <w:r>
        <w:rPr>
          <w:rFonts w:ascii="Arial" w:eastAsia="Times New Roman" w:hAnsi="Arial" w:cs="Arial"/>
          <w:b/>
          <w:bCs/>
          <w:color w:val="000000"/>
          <w:kern w:val="36"/>
          <w:sz w:val="29"/>
          <w:szCs w:val="29"/>
          <w:lang w:val="uk-UA" w:eastAsia="ru-RU"/>
        </w:rPr>
        <w:t>4</w:t>
      </w:r>
    </w:p>
    <w:p w14:paraId="21CE0637" w14:textId="77777777" w:rsidR="0089773E" w:rsidRPr="0089773E" w:rsidRDefault="0089773E" w:rsidP="0089773E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5"/>
          <w:szCs w:val="25"/>
          <w:lang w:val="uk-UA" w:eastAsia="ru-RU"/>
        </w:rPr>
      </w:pPr>
      <w:r w:rsidRPr="00097CFF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РОЗРОБКА ПРОГРАМ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uk-UA" w:eastAsia="ru-RU"/>
        </w:rPr>
        <w:t>З ЦИКЛІЧНИМИ АЛГОРИТМАМИ</w:t>
      </w:r>
      <w:r w:rsidRPr="00097CFF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> </w:t>
      </w:r>
    </w:p>
    <w:p w14:paraId="77D12B84" w14:textId="77777777" w:rsidR="0089773E" w:rsidRPr="00097CFF" w:rsidRDefault="0089773E" w:rsidP="0089773E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eastAsia="ru-RU"/>
        </w:rPr>
      </w:pPr>
      <w:r w:rsidRPr="00097CFF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eastAsia="ru-RU"/>
        </w:rPr>
        <w:t>Мета роботи</w:t>
      </w:r>
    </w:p>
    <w:p w14:paraId="2E7F685B" w14:textId="77777777" w:rsidR="0089773E" w:rsidRPr="00097CFF" w:rsidRDefault="0089773E" w:rsidP="0089773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97CF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Оволодіти навичками щодо використання різних видів операторів циклу: цикли з параметрами </w:t>
      </w:r>
      <w:r w:rsidRPr="00097CF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for</w:t>
      </w:r>
      <w:r w:rsidRPr="00097CF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цикли з умовою </w:t>
      </w:r>
      <w:r w:rsidRPr="00097CF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while</w:t>
      </w:r>
      <w:r w:rsidRPr="00097CF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цикли з післяумовою </w:t>
      </w:r>
      <w:r w:rsidRPr="00097CF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do</w:t>
      </w:r>
      <w:r w:rsidRPr="00097CF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Pr="00097CF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while</w:t>
      </w:r>
      <w:r w:rsidRPr="00097CF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68D33935" w14:textId="77777777" w:rsidR="0089773E" w:rsidRPr="00097CFF" w:rsidRDefault="0089773E" w:rsidP="0089773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97CF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Дослідити роботу операторів керування: </w:t>
      </w:r>
      <w:r w:rsidRPr="00097CF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break, continue, return, goto.</w:t>
      </w:r>
    </w:p>
    <w:p w14:paraId="0A469168" w14:textId="77777777" w:rsidR="0089773E" w:rsidRPr="00097CFF" w:rsidRDefault="0089773E" w:rsidP="0089773E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</w:pPr>
      <w:r w:rsidRPr="00097CFF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> </w:t>
      </w:r>
    </w:p>
    <w:p w14:paraId="5044EC84" w14:textId="02DD73E5" w:rsidR="00823BDE" w:rsidRDefault="0036342A" w:rsidP="00823BDE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 xml:space="preserve">Варіант </w:t>
      </w:r>
      <w:r w:rsidR="00B07DE8">
        <w:rPr>
          <w:rFonts w:ascii="Times New Roman" w:hAnsi="Times New Roman" w:cs="Times New Roman"/>
          <w:b/>
          <w:sz w:val="32"/>
          <w:lang w:val="uk-UA"/>
        </w:rPr>
        <w:t>14</w:t>
      </w:r>
    </w:p>
    <w:p w14:paraId="7F326475" w14:textId="77777777" w:rsidR="00C939AD" w:rsidRPr="0089773E" w:rsidRDefault="0089773E" w:rsidP="006B00D2">
      <w:pPr>
        <w:rPr>
          <w:rFonts w:ascii="Times New Roman" w:hAnsi="Times New Roman" w:cs="Times New Roman"/>
          <w:b/>
          <w:sz w:val="32"/>
          <w:lang w:val="uk-UA"/>
        </w:rPr>
      </w:pPr>
      <w:r w:rsidRPr="0089773E">
        <w:rPr>
          <w:rFonts w:ascii="Times New Roman" w:hAnsi="Times New Roman" w:cs="Times New Roman"/>
          <w:b/>
          <w:sz w:val="32"/>
          <w:lang w:val="uk-UA"/>
        </w:rPr>
        <w:t>Задача 1</w:t>
      </w:r>
    </w:p>
    <w:p w14:paraId="4B44DAE8" w14:textId="77777777" w:rsidR="0089773E" w:rsidRPr="0089773E" w:rsidRDefault="0089773E" w:rsidP="0089773E">
      <w:pPr>
        <w:rPr>
          <w:rFonts w:ascii="Times New Roman" w:hAnsi="Times New Roman" w:cs="Times New Roman"/>
          <w:sz w:val="28"/>
          <w:lang w:val="uk-UA"/>
        </w:rPr>
      </w:pPr>
      <w:r w:rsidRPr="0089773E">
        <w:rPr>
          <w:rFonts w:ascii="Times New Roman" w:hAnsi="Times New Roman" w:cs="Times New Roman"/>
          <w:sz w:val="28"/>
          <w:lang w:val="uk-UA"/>
        </w:rPr>
        <w:t>Обчислити і вивести на екран у вигляді таблиці значення функції F на інтервалі від Хпоч. до Хкінц. з кроком Δх. Значення a, b, c, Хпоч., Хкінц., Δх вводити з клавіатури з обов’язковою перевіркою правильності введення.</w:t>
      </w:r>
    </w:p>
    <w:p w14:paraId="2B8EE09B" w14:textId="2C874820" w:rsidR="0089773E" w:rsidRDefault="00B07DE8" w:rsidP="0089773E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sz w:val="28"/>
          <w:lang w:val="uk-UA"/>
        </w:rPr>
        <w:drawing>
          <wp:inline distT="0" distB="0" distL="0" distR="0" wp14:anchorId="5A0EC7DE" wp14:editId="6FA8746C">
            <wp:extent cx="3773805" cy="75057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12"/>
          <w:szCs w:val="12"/>
          <w:shd w:val="clear" w:color="auto" w:fill="FFFFFF"/>
        </w:rPr>
        <w:br/>
      </w:r>
    </w:p>
    <w:p w14:paraId="234B6A7C" w14:textId="77777777" w:rsidR="0089773E" w:rsidRPr="0089773E" w:rsidRDefault="0089773E" w:rsidP="0089773E">
      <w:pPr>
        <w:rPr>
          <w:rFonts w:ascii="Times New Roman" w:hAnsi="Times New Roman" w:cs="Times New Roman"/>
          <w:b/>
          <w:sz w:val="32"/>
          <w:lang w:val="uk-UA"/>
        </w:rPr>
      </w:pPr>
      <w:r w:rsidRPr="0089773E">
        <w:rPr>
          <w:rFonts w:ascii="Times New Roman" w:hAnsi="Times New Roman" w:cs="Times New Roman"/>
          <w:b/>
          <w:sz w:val="32"/>
          <w:lang w:val="uk-UA"/>
        </w:rPr>
        <w:t>Формалізація задачі</w:t>
      </w:r>
    </w:p>
    <w:p w14:paraId="1F40D829" w14:textId="118D9F88" w:rsidR="00203CA9" w:rsidRPr="002222B7" w:rsidRDefault="00203CA9" w:rsidP="00203CA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222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Вхідні дані:</w:t>
      </w:r>
      <w:r w:rsidRPr="00B07D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="00B07DE8" w:rsidRPr="00B07DE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X0, Xk, x, y, h, d, a, b, c</w:t>
      </w:r>
      <w:r w:rsidR="002222B7" w:rsidRPr="002222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15B170D1" w14:textId="77777777" w:rsidR="00203CA9" w:rsidRPr="002222B7" w:rsidRDefault="00203CA9" w:rsidP="00203CA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Вихідні дані: </w:t>
      </w:r>
      <w:r w:rsidR="002222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</w:p>
    <w:p w14:paraId="5341C62F" w14:textId="77777777" w:rsidR="00203CA9" w:rsidRPr="002222B7" w:rsidRDefault="00203CA9" w:rsidP="00203CA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Типи даних. Оскільки значення змінних можуть бути дійсними, то тип даних </w:t>
      </w:r>
      <w:r w:rsidRPr="002222B7">
        <w:rPr>
          <w:rFonts w:ascii="Times New Roman" w:hAnsi="Times New Roman" w:cs="Times New Roman"/>
          <w:sz w:val="28"/>
          <w:szCs w:val="28"/>
        </w:rPr>
        <w:t>double.</w:t>
      </w:r>
    </w:p>
    <w:p w14:paraId="1D5CE520" w14:textId="77777777" w:rsidR="00203CA9" w:rsidRPr="002222B7" w:rsidRDefault="00203CA9" w:rsidP="00203CA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Перевірка правильності. Для перевірки правильності обчислень, слід підготувати декілька контрольних прикладів.</w:t>
      </w:r>
    </w:p>
    <w:p w14:paraId="0FCEAD42" w14:textId="77777777" w:rsidR="00EB79A0" w:rsidRPr="00EB79A0" w:rsidRDefault="00EB79A0" w:rsidP="00EB79A0">
      <w:pPr>
        <w:spacing w:after="0" w:line="27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6D96C09" w14:textId="77777777" w:rsidR="00EB79A0" w:rsidRDefault="00EB79A0" w:rsidP="0089773E">
      <w:pPr>
        <w:rPr>
          <w:rFonts w:ascii="Times New Roman" w:hAnsi="Times New Roman" w:cs="Times New Roman"/>
          <w:sz w:val="28"/>
          <w:lang w:val="uk-UA"/>
        </w:rPr>
      </w:pPr>
    </w:p>
    <w:p w14:paraId="7EE51466" w14:textId="696A2C9A" w:rsidR="00B93034" w:rsidRPr="002B232F" w:rsidRDefault="00B93034" w:rsidP="0089773E">
      <w:pPr>
        <w:rPr>
          <w:rFonts w:ascii="Times New Roman" w:hAnsi="Times New Roman" w:cs="Times New Roman"/>
          <w:sz w:val="28"/>
        </w:rPr>
      </w:pPr>
    </w:p>
    <w:p w14:paraId="354C91E7" w14:textId="30A2A281" w:rsidR="00B93034" w:rsidRPr="002B232F" w:rsidRDefault="00B93034" w:rsidP="008977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090DC1" wp14:editId="1A3EC4C4">
                <wp:simplePos x="0" y="0"/>
                <wp:positionH relativeFrom="column">
                  <wp:posOffset>774065</wp:posOffset>
                </wp:positionH>
                <wp:positionV relativeFrom="paragraph">
                  <wp:posOffset>4465320</wp:posOffset>
                </wp:positionV>
                <wp:extent cx="1098550" cy="336550"/>
                <wp:effectExtent l="0" t="0" r="25400" b="25400"/>
                <wp:wrapNone/>
                <wp:docPr id="103" name="Прямокутник: округлені кути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3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CE53B" w14:textId="77777777" w:rsidR="002D6AD7" w:rsidRPr="00836151" w:rsidRDefault="002D6AD7" w:rsidP="00B93034">
                            <w:pPr>
                              <w:jc w:val="center"/>
                              <w:rPr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090DC1" id="Прямокутник: округлені кути 103" o:spid="_x0000_s1026" style="position:absolute;margin-left:60.95pt;margin-top:351.6pt;width:86.5pt;height:26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" filled="f" strokecolor="black [3213]" strokeweight="1pt">
                <v:stroke joinstyle="miter"/>
                <v:textbox>
                  <w:txbxContent>
                    <w:p w14:paraId="523CE53B" w14:textId="77777777" w:rsidR="002D6AD7" w:rsidRPr="00836151" w:rsidRDefault="002D6AD7" w:rsidP="00B93034">
                      <w:pPr>
                        <w:jc w:val="center"/>
                        <w:rPr>
                          <w:color w:val="000000" w:themeColor="text1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lang w:val="uk-UA"/>
                        </w:rPr>
                        <w:t>Кінець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B135E0" wp14:editId="236CAFD0">
                <wp:simplePos x="0" y="0"/>
                <wp:positionH relativeFrom="column">
                  <wp:posOffset>1313815</wp:posOffset>
                </wp:positionH>
                <wp:positionV relativeFrom="paragraph">
                  <wp:posOffset>4293870</wp:posOffset>
                </wp:positionV>
                <wp:extent cx="0" cy="190500"/>
                <wp:effectExtent l="76200" t="0" r="57150" b="57150"/>
                <wp:wrapNone/>
                <wp:docPr id="104" name="Пряма зі стрілкою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10C54" id="Пряма зі стрілкою 104" o:spid="_x0000_s1026" type="#_x0000_t32" style="position:absolute;margin-left:103.45pt;margin-top:338.1pt;width:0;height: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A18572" wp14:editId="1E8939D0">
                <wp:simplePos x="0" y="0"/>
                <wp:positionH relativeFrom="column">
                  <wp:posOffset>4514215</wp:posOffset>
                </wp:positionH>
                <wp:positionV relativeFrom="paragraph">
                  <wp:posOffset>4001770</wp:posOffset>
                </wp:positionV>
                <wp:extent cx="0" cy="292100"/>
                <wp:effectExtent l="0" t="0" r="38100" b="31750"/>
                <wp:wrapNone/>
                <wp:docPr id="105" name="Пряма сполучна ліні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460B4" id="Пряма сполучна лінія 105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45pt,315.1pt" to="355.45pt,3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7B9A69" wp14:editId="4DDF6A50">
                <wp:simplePos x="0" y="0"/>
                <wp:positionH relativeFrom="column">
                  <wp:posOffset>1929765</wp:posOffset>
                </wp:positionH>
                <wp:positionV relativeFrom="paragraph">
                  <wp:posOffset>4001770</wp:posOffset>
                </wp:positionV>
                <wp:extent cx="0" cy="292100"/>
                <wp:effectExtent l="0" t="0" r="38100" b="31750"/>
                <wp:wrapNone/>
                <wp:docPr id="106" name="Пряма сполучна ліні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69D3" id="Пряма сполучна лінія 10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315.1pt" to="151.95pt,3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FE536F" wp14:editId="4DD39108">
                <wp:simplePos x="0" y="0"/>
                <wp:positionH relativeFrom="column">
                  <wp:posOffset>443865</wp:posOffset>
                </wp:positionH>
                <wp:positionV relativeFrom="paragraph">
                  <wp:posOffset>4293870</wp:posOffset>
                </wp:positionV>
                <wp:extent cx="4102100" cy="0"/>
                <wp:effectExtent l="0" t="0" r="0" b="0"/>
                <wp:wrapNone/>
                <wp:docPr id="107" name="Пряма сполучна ліні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E8589" id="Пряма сполучна лінія 10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5pt,338.1pt" to="357.95pt,3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6FB33A" wp14:editId="003B9150">
                <wp:simplePos x="0" y="0"/>
                <wp:positionH relativeFrom="column">
                  <wp:posOffset>443865</wp:posOffset>
                </wp:positionH>
                <wp:positionV relativeFrom="paragraph">
                  <wp:posOffset>3112770</wp:posOffset>
                </wp:positionV>
                <wp:extent cx="0" cy="1181100"/>
                <wp:effectExtent l="0" t="0" r="38100" b="19050"/>
                <wp:wrapNone/>
                <wp:docPr id="108" name="Пряма сполучна ліні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4C12F" id="Пряма сполучна лінія 108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5pt,245.1pt" to="34.95pt,3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426A5B" wp14:editId="76F6D2B0">
                <wp:simplePos x="0" y="0"/>
                <wp:positionH relativeFrom="column">
                  <wp:posOffset>3695700</wp:posOffset>
                </wp:positionH>
                <wp:positionV relativeFrom="paragraph">
                  <wp:posOffset>3613150</wp:posOffset>
                </wp:positionV>
                <wp:extent cx="1472565" cy="387350"/>
                <wp:effectExtent l="0" t="0" r="13335" b="12700"/>
                <wp:wrapNone/>
                <wp:docPr id="109" name="Прямокут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65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A364C" w14:textId="77777777" w:rsidR="002D6AD7" w:rsidRDefault="002D6AD7" w:rsidP="00B93034">
                            <w:pPr>
                              <w:jc w:val="center"/>
                            </w:pPr>
                            <w:r w:rsidRPr="00B93034">
                              <w:t>F = xp / c - c / xp;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426A5B" id="Прямокутник 109" o:spid="_x0000_s1027" style="position:absolute;margin-left:291pt;margin-top:284.5pt;width:115.95pt;height:30.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" fillcolor="white [3201]" strokecolor="#70ad47 [3209]" strokeweight="1pt">
                <v:textbox>
                  <w:txbxContent>
                    <w:p w14:paraId="0AFA364C" w14:textId="77777777" w:rsidR="002D6AD7" w:rsidRDefault="002D6AD7" w:rsidP="00B93034">
                      <w:pPr>
                        <w:jc w:val="center"/>
                      </w:pPr>
                      <w:r w:rsidRPr="00B93034">
                        <w:t>F = xp / c - c / xp;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FDA9E7" wp14:editId="1F6BFD47">
                <wp:simplePos x="0" y="0"/>
                <wp:positionH relativeFrom="column">
                  <wp:posOffset>4514215</wp:posOffset>
                </wp:positionH>
                <wp:positionV relativeFrom="paragraph">
                  <wp:posOffset>3112770</wp:posOffset>
                </wp:positionV>
                <wp:extent cx="0" cy="438150"/>
                <wp:effectExtent l="0" t="0" r="38100" b="19050"/>
                <wp:wrapNone/>
                <wp:docPr id="110" name="Пряма сполучна ліні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B19DF" id="Пряма сполучна лінія 11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45pt,245.1pt" to="355.45pt,2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4C7D48" wp14:editId="6A40EEED">
                <wp:simplePos x="0" y="0"/>
                <wp:positionH relativeFrom="column">
                  <wp:posOffset>1428750</wp:posOffset>
                </wp:positionH>
                <wp:positionV relativeFrom="paragraph">
                  <wp:posOffset>3613150</wp:posOffset>
                </wp:positionV>
                <wp:extent cx="1472565" cy="387350"/>
                <wp:effectExtent l="0" t="0" r="13335" b="12700"/>
                <wp:wrapNone/>
                <wp:docPr id="114" name="Прямокут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65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C6249" w14:textId="77777777" w:rsidR="002D6AD7" w:rsidRDefault="002D6AD7" w:rsidP="00B93034">
                            <w:pPr>
                              <w:jc w:val="center"/>
                            </w:pPr>
                            <w:r w:rsidRPr="00B93034">
                              <w:t>F = (xp - a) / (xp - c);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4C7D48" id="Прямокутник 114" o:spid="_x0000_s1028" style="position:absolute;margin-left:112.5pt;margin-top:284.5pt;width:115.95pt;height:30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" fillcolor="white [3201]" strokecolor="#70ad47 [3209]" strokeweight="1pt">
                <v:textbox>
                  <w:txbxContent>
                    <w:p w14:paraId="283C6249" w14:textId="77777777" w:rsidR="002D6AD7" w:rsidRDefault="002D6AD7" w:rsidP="00B93034">
                      <w:pPr>
                        <w:jc w:val="center"/>
                      </w:pPr>
                      <w:r w:rsidRPr="00B93034">
                        <w:t>F = (xp - a) / (xp - c);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30115F" wp14:editId="1B173D22">
                <wp:simplePos x="0" y="0"/>
                <wp:positionH relativeFrom="column">
                  <wp:posOffset>1929765</wp:posOffset>
                </wp:positionH>
                <wp:positionV relativeFrom="paragraph">
                  <wp:posOffset>3176270</wp:posOffset>
                </wp:positionV>
                <wp:extent cx="0" cy="438150"/>
                <wp:effectExtent l="0" t="0" r="38100" b="19050"/>
                <wp:wrapNone/>
                <wp:docPr id="115" name="Пряма сполучна ліні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A2C15" id="Пряма сполучна лінія 11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250.1pt" to="151.95pt,2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911019" wp14:editId="09238B9E">
                <wp:simplePos x="0" y="0"/>
                <wp:positionH relativeFrom="column">
                  <wp:posOffset>1910715</wp:posOffset>
                </wp:positionH>
                <wp:positionV relativeFrom="paragraph">
                  <wp:posOffset>3176270</wp:posOffset>
                </wp:positionV>
                <wp:extent cx="209550" cy="0"/>
                <wp:effectExtent l="0" t="0" r="0" b="0"/>
                <wp:wrapNone/>
                <wp:docPr id="116" name="Пряма сполучна ліні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BF40E" id="Пряма сполучна лінія 116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5pt,250.1pt" to="166.95pt,2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558626B4" w14:textId="293DF147" w:rsidR="00B93034" w:rsidRPr="002B232F" w:rsidRDefault="00B93034" w:rsidP="0089773E">
      <w:pPr>
        <w:rPr>
          <w:rFonts w:ascii="Times New Roman" w:hAnsi="Times New Roman" w:cs="Times New Roman"/>
          <w:sz w:val="28"/>
        </w:rPr>
      </w:pPr>
    </w:p>
    <w:p w14:paraId="1687B4CA" w14:textId="485E08C2" w:rsidR="00B93034" w:rsidRPr="002B232F" w:rsidRDefault="00B93034" w:rsidP="0089773E">
      <w:pPr>
        <w:rPr>
          <w:rFonts w:ascii="Times New Roman" w:hAnsi="Times New Roman" w:cs="Times New Roman"/>
          <w:sz w:val="28"/>
        </w:rPr>
      </w:pPr>
    </w:p>
    <w:p w14:paraId="79D6D405" w14:textId="2969A171" w:rsidR="0046055E" w:rsidRDefault="0046055E" w:rsidP="00B07DE8">
      <w:pPr>
        <w:rPr>
          <w:rFonts w:ascii="Times New Roman" w:hAnsi="Times New Roman" w:cs="Times New Roman"/>
          <w:b/>
          <w:sz w:val="32"/>
          <w:lang w:val="uk-UA"/>
        </w:rPr>
      </w:pPr>
    </w:p>
    <w:p w14:paraId="4190CD89" w14:textId="581ADF8D" w:rsidR="00B93034" w:rsidRDefault="00B93034" w:rsidP="0089773E">
      <w:pPr>
        <w:rPr>
          <w:rFonts w:ascii="Times New Roman" w:hAnsi="Times New Roman" w:cs="Times New Roman"/>
          <w:b/>
          <w:sz w:val="32"/>
          <w:lang w:val="uk-UA"/>
        </w:rPr>
      </w:pPr>
      <w:r w:rsidRPr="00B93034">
        <w:rPr>
          <w:rFonts w:ascii="Times New Roman" w:hAnsi="Times New Roman" w:cs="Times New Roman"/>
          <w:b/>
          <w:sz w:val="32"/>
          <w:lang w:val="uk-UA"/>
        </w:rPr>
        <w:lastRenderedPageBreak/>
        <w:t>Лістинг програми:</w:t>
      </w:r>
    </w:p>
    <w:p w14:paraId="45CC9DFC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5D5966D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7DF8B12E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48B22CE5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711857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BBFC8EC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8C07BC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21196D5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47D4338F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X0, Xk, x, y, h, d, a, b, c;</w:t>
      </w:r>
    </w:p>
    <w:p w14:paraId="32CAC80C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6938B2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data:"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7B0D150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5AE34D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0ACEB068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52386F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0B4BCC13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"b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E0AEE5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47A277A9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D55A99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1A016F02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0C67E2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2AFA1FDF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Xnach, Xend, h: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A56E86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Xk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h;</w:t>
      </w:r>
    </w:p>
    <w:p w14:paraId="5D8DF394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C659FF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 == 0) {</w:t>
      </w:r>
    </w:p>
    <w:p w14:paraId="39774E53" w14:textId="77777777" w:rsidR="00B07DE8" w:rsidRP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"Error: Step size (h) cannot be zero."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7DE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07D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B07DE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0492F5" w14:textId="3C565C86" w:rsidR="00B07DE8" w:rsidRP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7DE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07DE8">
        <w:rPr>
          <w:rFonts w:ascii="Cascadia Mono" w:hAnsi="Cascadia Mono" w:cs="Cascadia Mono"/>
          <w:color w:val="000000"/>
          <w:sz w:val="19"/>
          <w:szCs w:val="19"/>
        </w:rPr>
        <w:t xml:space="preserve"> 1; </w:t>
      </w:r>
    </w:p>
    <w:p w14:paraId="17867B73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D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3AB855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BE4847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"\nInterval ["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Xk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"]\nMove h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EE7BCDC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452182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"\n----------------------\n|    x     |    y    |"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6234D0C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4F9083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(X0 &lt; Xk) {</w:t>
      </w:r>
    </w:p>
    <w:p w14:paraId="7E67D28B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052058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= X0;</w:t>
      </w:r>
    </w:p>
    <w:p w14:paraId="0FB6C7EF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5) {</w:t>
      </w:r>
    </w:p>
    <w:p w14:paraId="7220C7F4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0) {</w:t>
      </w:r>
    </w:p>
    <w:p w14:paraId="6EA3DB51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"Error: Division by zero (a * x when x &lt; 5)."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F21A00C" w14:textId="7D60360F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 </w:t>
      </w:r>
    </w:p>
    <w:p w14:paraId="6805BC4E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15F545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a * pow((x + 7), 2) - b;</w:t>
      </w:r>
    </w:p>
    <w:p w14:paraId="486F3859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D197D4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5) {</w:t>
      </w:r>
    </w:p>
    <w:p w14:paraId="1CBA96A1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* x == 0) {</w:t>
      </w:r>
    </w:p>
    <w:p w14:paraId="3D3166A5" w14:textId="77777777" w:rsidR="00B07DE8" w:rsidRPr="00C219AF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"Error: Division by zero (a * x when x &gt; 5)."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9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C21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3B9EB6" w14:textId="6F06E3A5" w:rsidR="00B07DE8" w:rsidRPr="00C219AF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1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 </w:t>
      </w:r>
    </w:p>
    <w:p w14:paraId="29446CA2" w14:textId="77777777" w:rsidR="00B07DE8" w:rsidRPr="00C219AF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084563" w14:textId="77777777" w:rsidR="00B07DE8" w:rsidRPr="00C219AF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C21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C21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C21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C219AF">
        <w:rPr>
          <w:rFonts w:ascii="Cascadia Mono" w:hAnsi="Cascadia Mono" w:cs="Cascadia Mono"/>
          <w:color w:val="000000"/>
          <w:sz w:val="19"/>
          <w:szCs w:val="19"/>
          <w:lang w:val="en-US"/>
        </w:rPr>
        <w:t>) /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C21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C21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5ACC31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585CDA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3EEE425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0) {</w:t>
      </w:r>
    </w:p>
    <w:p w14:paraId="0EB34E30" w14:textId="77777777" w:rsidR="00B07DE8" w:rsidRP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"Error: Division by zero (c when x = 5)."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7DE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07D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B07DE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CB4CC0" w14:textId="2C79D732" w:rsidR="00B07DE8" w:rsidRP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7DE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07DE8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054C15E7" w14:textId="77777777" w:rsidR="00B07DE8" w:rsidRP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7DE8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52F10294" w14:textId="77777777" w:rsidR="00B07DE8" w:rsidRP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7DE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B07DE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B07DE8"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B07DE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FCC26F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DE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BBC78F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E38B5E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setprecision(2)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setw(8)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setw(8)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766A4DC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CF74C0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X0 += h;</w:t>
      </w:r>
    </w:p>
    <w:p w14:paraId="0CBEA1A6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4C241E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1238F6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22019B3" w14:textId="77777777" w:rsidR="00B07DE8" w:rsidRDefault="00B07DE8" w:rsidP="00B07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FEFBD1" w14:textId="77777777" w:rsidR="00B07DE8" w:rsidRDefault="00B07DE8" w:rsidP="0089773E">
      <w:pPr>
        <w:rPr>
          <w:rFonts w:ascii="Times New Roman" w:hAnsi="Times New Roman" w:cs="Times New Roman"/>
          <w:b/>
          <w:sz w:val="32"/>
          <w:lang w:val="uk-UA"/>
        </w:rPr>
      </w:pPr>
    </w:p>
    <w:p w14:paraId="3425D957" w14:textId="77777777" w:rsidR="0036342A" w:rsidRPr="0036342A" w:rsidRDefault="0036342A" w:rsidP="0089773E">
      <w:pPr>
        <w:rPr>
          <w:rFonts w:ascii="Times New Roman" w:hAnsi="Times New Roman" w:cs="Times New Roman"/>
          <w:b/>
          <w:sz w:val="32"/>
          <w:lang w:val="en-GB"/>
        </w:rPr>
      </w:pPr>
    </w:p>
    <w:p w14:paraId="2B0FB6DF" w14:textId="77777777" w:rsidR="00B93034" w:rsidRDefault="00B93034" w:rsidP="0089773E">
      <w:pPr>
        <w:rPr>
          <w:rFonts w:ascii="Times New Roman" w:hAnsi="Times New Roman" w:cs="Times New Roman"/>
          <w:b/>
          <w:sz w:val="32"/>
          <w:lang w:val="uk-UA"/>
        </w:rPr>
      </w:pPr>
      <w:r w:rsidRPr="00B93034">
        <w:rPr>
          <w:rFonts w:ascii="Times New Roman" w:hAnsi="Times New Roman" w:cs="Times New Roman"/>
          <w:b/>
          <w:sz w:val="32"/>
          <w:lang w:val="uk-UA"/>
        </w:rPr>
        <w:t>Результати: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</w:tblGrid>
      <w:tr w:rsidR="00074E65" w14:paraId="0B9FD8AE" w14:textId="77777777" w:rsidTr="0036342A">
        <w:tc>
          <w:tcPr>
            <w:tcW w:w="0" w:type="auto"/>
          </w:tcPr>
          <w:p w14:paraId="14E761CE" w14:textId="5973F5A9" w:rsidR="00074E65" w:rsidRDefault="00B07DE8" w:rsidP="0089773E">
            <w:pPr>
              <w:rPr>
                <w:rFonts w:ascii="Times New Roman" w:hAnsi="Times New Roman" w:cs="Times New Roman"/>
                <w:b/>
                <w:sz w:val="32"/>
                <w:lang w:val="uk-UA"/>
              </w:rPr>
            </w:pPr>
            <w:r w:rsidRPr="00B07DE8">
              <w:rPr>
                <w:rFonts w:ascii="Times New Roman" w:hAnsi="Times New Roman" w:cs="Times New Roman"/>
                <w:b/>
                <w:noProof/>
                <w:sz w:val="32"/>
                <w:lang w:val="uk-UA"/>
              </w:rPr>
              <w:lastRenderedPageBreak/>
              <w:drawing>
                <wp:inline distT="0" distB="0" distL="0" distR="0" wp14:anchorId="50A446CF" wp14:editId="78398FC9">
                  <wp:extent cx="1860233" cy="5263098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617" cy="528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E65" w14:paraId="076E1706" w14:textId="77777777" w:rsidTr="0036342A">
        <w:tc>
          <w:tcPr>
            <w:tcW w:w="0" w:type="auto"/>
          </w:tcPr>
          <w:p w14:paraId="0E485192" w14:textId="6D3D0243" w:rsidR="00074E65" w:rsidRPr="00B07DE8" w:rsidRDefault="00B07DE8" w:rsidP="0089773E">
            <w:pPr>
              <w:rPr>
                <w:rFonts w:ascii="Times New Roman" w:hAnsi="Times New Roman" w:cs="Times New Roman"/>
                <w:b/>
                <w:sz w:val="32"/>
                <w:lang w:val="uk-UA"/>
              </w:rPr>
            </w:pPr>
            <w:r w:rsidRPr="00B07DE8">
              <w:rPr>
                <w:rFonts w:ascii="Times New Roman" w:hAnsi="Times New Roman" w:cs="Times New Roman"/>
                <w:b/>
                <w:noProof/>
                <w:sz w:val="32"/>
                <w:lang w:val="uk-UA"/>
              </w:rPr>
              <w:drawing>
                <wp:inline distT="0" distB="0" distL="0" distR="0" wp14:anchorId="588CB1F6" wp14:editId="62FB7F45">
                  <wp:extent cx="2383169" cy="2224087"/>
                  <wp:effectExtent l="0" t="0" r="0" b="508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225" cy="223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E65" w14:paraId="38BEE823" w14:textId="77777777" w:rsidTr="0036342A">
        <w:tc>
          <w:tcPr>
            <w:tcW w:w="0" w:type="auto"/>
          </w:tcPr>
          <w:p w14:paraId="2575F183" w14:textId="2A2AFD7D" w:rsidR="00074E65" w:rsidRDefault="00B07DE8" w:rsidP="0089773E">
            <w:pPr>
              <w:rPr>
                <w:rFonts w:ascii="Times New Roman" w:hAnsi="Times New Roman" w:cs="Times New Roman"/>
                <w:b/>
                <w:sz w:val="32"/>
                <w:lang w:val="uk-UA"/>
              </w:rPr>
            </w:pPr>
            <w:r w:rsidRPr="00B07DE8">
              <w:rPr>
                <w:rFonts w:ascii="Times New Roman" w:hAnsi="Times New Roman" w:cs="Times New Roman"/>
                <w:b/>
                <w:noProof/>
                <w:sz w:val="32"/>
                <w:lang w:val="uk-UA"/>
              </w:rPr>
              <w:lastRenderedPageBreak/>
              <w:drawing>
                <wp:inline distT="0" distB="0" distL="0" distR="0" wp14:anchorId="4E4B79AE" wp14:editId="686ECAFC">
                  <wp:extent cx="2262188" cy="4876869"/>
                  <wp:effectExtent l="0" t="0" r="508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682" cy="4895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DC4D60" w14:textId="77777777" w:rsidR="00027DD9" w:rsidRDefault="00027DD9" w:rsidP="0089773E">
      <w:pPr>
        <w:rPr>
          <w:rFonts w:ascii="Times New Roman" w:hAnsi="Times New Roman" w:cs="Times New Roman"/>
          <w:sz w:val="28"/>
          <w:lang w:val="en-US"/>
        </w:rPr>
      </w:pPr>
    </w:p>
    <w:p w14:paraId="34911A5E" w14:textId="77777777" w:rsidR="00B93034" w:rsidRDefault="00B93034" w:rsidP="0089773E">
      <w:pPr>
        <w:rPr>
          <w:rFonts w:ascii="Times New Roman" w:hAnsi="Times New Roman" w:cs="Times New Roman"/>
          <w:sz w:val="28"/>
          <w:lang w:val="en-US"/>
        </w:rPr>
      </w:pPr>
    </w:p>
    <w:p w14:paraId="3DAD4E5B" w14:textId="77777777" w:rsidR="002B232F" w:rsidRPr="002B232F" w:rsidRDefault="002B232F" w:rsidP="002B232F">
      <w:pPr>
        <w:rPr>
          <w:rFonts w:ascii="Times New Roman" w:hAnsi="Times New Roman" w:cs="Times New Roman"/>
          <w:b/>
          <w:sz w:val="32"/>
        </w:rPr>
      </w:pPr>
      <w:r w:rsidRPr="0089773E">
        <w:rPr>
          <w:rFonts w:ascii="Times New Roman" w:hAnsi="Times New Roman" w:cs="Times New Roman"/>
          <w:b/>
          <w:sz w:val="32"/>
          <w:lang w:val="uk-UA"/>
        </w:rPr>
        <w:t xml:space="preserve">Задача </w:t>
      </w:r>
      <w:r w:rsidRPr="002B232F">
        <w:rPr>
          <w:rFonts w:ascii="Times New Roman" w:hAnsi="Times New Roman" w:cs="Times New Roman"/>
          <w:b/>
          <w:sz w:val="32"/>
        </w:rPr>
        <w:t>2</w:t>
      </w:r>
    </w:p>
    <w:p w14:paraId="3CA3DA77" w14:textId="77777777" w:rsidR="002B232F" w:rsidRDefault="002B232F" w:rsidP="002B23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6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 оператори циклу, обчислити значення виразів, якщо </w:t>
      </w:r>
      <w:r w:rsidRPr="006965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 – </w:t>
      </w:r>
      <w:r w:rsidRPr="00696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дійсне, </w:t>
      </w:r>
      <w:r w:rsidRPr="006965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696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натуральне число. Числа </w:t>
      </w:r>
      <w:r w:rsidRPr="006965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 </w:t>
      </w:r>
      <w:r w:rsidRPr="00696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 </w:t>
      </w:r>
      <w:r w:rsidRPr="006965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696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вводяться з клавіатури.</w:t>
      </w:r>
    </w:p>
    <w:p w14:paraId="225F576A" w14:textId="5B079B44" w:rsidR="00B07DE8" w:rsidRDefault="00B07DE8" w:rsidP="00B07DE8">
      <w:pPr>
        <w:pStyle w:val="paragraph"/>
        <w:spacing w:before="0" w:beforeAutospacing="0" w:after="0" w:afterAutospacing="0"/>
        <w:ind w:firstLine="48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ED5F06D" wp14:editId="0754CB4A">
            <wp:extent cx="828675" cy="476250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color w:val="000000"/>
          <w:sz w:val="12"/>
          <w:szCs w:val="12"/>
        </w:rPr>
        <w:t> </w:t>
      </w:r>
    </w:p>
    <w:p w14:paraId="3EA932C8" w14:textId="1F1C0DF3" w:rsidR="00B07DE8" w:rsidRDefault="00B07DE8" w:rsidP="00B07DE8">
      <w:pPr>
        <w:pStyle w:val="paragraph"/>
        <w:spacing w:before="0" w:beforeAutospacing="0" w:after="0" w:afterAutospacing="0"/>
        <w:ind w:firstLine="48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07562E2" wp14:editId="37C1C129">
            <wp:extent cx="1028700" cy="466725"/>
            <wp:effectExtent l="0" t="0" r="0" b="952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color w:val="000000"/>
          <w:sz w:val="12"/>
          <w:szCs w:val="12"/>
        </w:rPr>
        <w:t> </w:t>
      </w:r>
    </w:p>
    <w:p w14:paraId="7500E629" w14:textId="00E83F43" w:rsidR="003B0A9F" w:rsidRPr="0069650D" w:rsidRDefault="003B0A9F" w:rsidP="002B23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8AB86B" w14:textId="77777777" w:rsidR="006B6BA3" w:rsidRDefault="006B6BA3" w:rsidP="0089773E">
      <w:pPr>
        <w:rPr>
          <w:rFonts w:ascii="Times New Roman" w:hAnsi="Times New Roman" w:cs="Times New Roman"/>
          <w:sz w:val="28"/>
          <w:lang w:val="en-US"/>
        </w:rPr>
      </w:pPr>
    </w:p>
    <w:p w14:paraId="6AD1AEB8" w14:textId="77777777" w:rsidR="002B232F" w:rsidRPr="0089773E" w:rsidRDefault="002B232F" w:rsidP="003B0A9F">
      <w:pPr>
        <w:pageBreakBefore/>
        <w:rPr>
          <w:rFonts w:ascii="Times New Roman" w:hAnsi="Times New Roman" w:cs="Times New Roman"/>
          <w:b/>
          <w:sz w:val="32"/>
          <w:lang w:val="uk-UA"/>
        </w:rPr>
      </w:pPr>
      <w:r w:rsidRPr="0089773E">
        <w:rPr>
          <w:rFonts w:ascii="Times New Roman" w:hAnsi="Times New Roman" w:cs="Times New Roman"/>
          <w:b/>
          <w:sz w:val="32"/>
          <w:lang w:val="uk-UA"/>
        </w:rPr>
        <w:lastRenderedPageBreak/>
        <w:t>Формалізація задачі</w:t>
      </w:r>
    </w:p>
    <w:p w14:paraId="0928BE7C" w14:textId="35B98BF2" w:rsidR="002222B7" w:rsidRPr="002222B7" w:rsidRDefault="002222B7" w:rsidP="002222B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222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Вхідні дані:</w:t>
      </w:r>
      <w:r w:rsidRPr="00B07D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="00B07D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a,b,</w:t>
      </w:r>
      <w:r w:rsidR="00D541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 n.</w:t>
      </w:r>
    </w:p>
    <w:p w14:paraId="7B20556A" w14:textId="4A0AF613" w:rsidR="002222B7" w:rsidRPr="002222B7" w:rsidRDefault="002222B7" w:rsidP="002222B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Вихідні дані: </w:t>
      </w:r>
      <w:r w:rsidR="00B07D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a,b;</w:t>
      </w:r>
    </w:p>
    <w:p w14:paraId="2279B075" w14:textId="77777777" w:rsidR="002222B7" w:rsidRPr="002222B7" w:rsidRDefault="002222B7" w:rsidP="002222B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Типи даних. Оскільки значення змінних можуть бути дійсними, то тип даних </w:t>
      </w:r>
      <w:r w:rsidRPr="002222B7">
        <w:rPr>
          <w:rFonts w:ascii="Times New Roman" w:hAnsi="Times New Roman" w:cs="Times New Roman"/>
          <w:sz w:val="28"/>
          <w:szCs w:val="28"/>
        </w:rPr>
        <w:t>double.</w:t>
      </w:r>
    </w:p>
    <w:p w14:paraId="3173302D" w14:textId="77777777" w:rsidR="00AB23A4" w:rsidRPr="00027DD9" w:rsidRDefault="002222B7" w:rsidP="00027DD9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Перевірка правильності. Для перевірки правильності обчислень, слід підготувати декілька контрольних прикладів.</w:t>
      </w:r>
    </w:p>
    <w:p w14:paraId="0066E6C4" w14:textId="381465F9" w:rsidR="00A55C08" w:rsidRDefault="00A55C08" w:rsidP="00B07DE8">
      <w:pPr>
        <w:rPr>
          <w:rFonts w:ascii="Times New Roman" w:hAnsi="Times New Roman" w:cs="Times New Roman"/>
          <w:sz w:val="28"/>
          <w:lang w:val="uk-UA"/>
        </w:rPr>
      </w:pPr>
    </w:p>
    <w:p w14:paraId="06AF9D89" w14:textId="77777777" w:rsidR="00A2075B" w:rsidRPr="00B07DE8" w:rsidRDefault="00A2075B" w:rsidP="00A2075B">
      <w:pPr>
        <w:rPr>
          <w:rFonts w:ascii="Times New Roman" w:hAnsi="Times New Roman" w:cs="Times New Roman"/>
          <w:b/>
          <w:sz w:val="32"/>
          <w:lang w:val="en-US"/>
        </w:rPr>
      </w:pPr>
      <w:r w:rsidRPr="00B93034">
        <w:rPr>
          <w:rFonts w:ascii="Times New Roman" w:hAnsi="Times New Roman" w:cs="Times New Roman"/>
          <w:b/>
          <w:sz w:val="32"/>
          <w:lang w:val="uk-UA"/>
        </w:rPr>
        <w:t>Лістинг програми:</w:t>
      </w:r>
    </w:p>
    <w:p w14:paraId="13F0A649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2280C99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25780766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C0A847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2046590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B920E0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2F09DE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9A50FC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8218407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0, b = 1, n, x;</w:t>
      </w:r>
    </w:p>
    <w:p w14:paraId="58D2C806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"ukr"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507E76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01042CC" w14:textId="77777777" w:rsidR="0086469C" w:rsidRP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</w:t>
      </w:r>
      <w:r w:rsidRPr="008646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469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646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469C">
        <w:rPr>
          <w:rFonts w:ascii="Cascadia Mono" w:hAnsi="Cascadia Mono" w:cs="Cascadia Mono"/>
          <w:color w:val="A31515"/>
          <w:sz w:val="19"/>
          <w:szCs w:val="19"/>
        </w:rPr>
        <w:t>"Введ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 w:rsidRPr="0086469C">
        <w:rPr>
          <w:rFonts w:ascii="Cascadia Mono" w:hAnsi="Cascadia Mono" w:cs="Cascadia Mono"/>
          <w:color w:val="A31515"/>
          <w:sz w:val="19"/>
          <w:szCs w:val="19"/>
        </w:rPr>
        <w:t>ть натуральне число: "</w:t>
      </w:r>
      <w:r w:rsidRPr="0086469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DF3BFD" w14:textId="77777777" w:rsidR="0086469C" w:rsidRP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469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8646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469C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8646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86469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0D355F" w14:textId="77777777" w:rsidR="0086469C" w:rsidRP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469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469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86469C">
        <w:rPr>
          <w:rFonts w:ascii="Cascadia Mono" w:hAnsi="Cascadia Mono" w:cs="Cascadia Mono"/>
          <w:color w:val="000000"/>
          <w:sz w:val="19"/>
          <w:szCs w:val="19"/>
        </w:rPr>
        <w:t xml:space="preserve"> &lt;= 0)</w:t>
      </w:r>
    </w:p>
    <w:p w14:paraId="32C55CE6" w14:textId="77777777" w:rsidR="0086469C" w:rsidRP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469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899FCC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9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8646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469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646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469C">
        <w:rPr>
          <w:rFonts w:ascii="Cascadia Mono" w:hAnsi="Cascadia Mono" w:cs="Cascadia Mono"/>
          <w:color w:val="A31515"/>
          <w:sz w:val="19"/>
          <w:szCs w:val="19"/>
        </w:rPr>
        <w:t>"Це не натуральне число!"</w:t>
      </w:r>
      <w:r w:rsidRPr="008646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2C43073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836F5D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&lt;= 0);</w:t>
      </w:r>
    </w:p>
    <w:p w14:paraId="6C54167A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EF4266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"Введiть x="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D33B77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339D1A2D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01F0F0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1; k &lt;= n; k++) {</w:t>
      </w:r>
    </w:p>
    <w:p w14:paraId="3E84F0B1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D129769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+= pow(k, k) * pow(x, (2 * k));</w:t>
      </w:r>
    </w:p>
    <w:p w14:paraId="1D475A35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5C6C88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"Сума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5BC8FF8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EC12E2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10; i++) {</w:t>
      </w:r>
    </w:p>
    <w:p w14:paraId="249D3042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3D512ABE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fact_i;</w:t>
      </w:r>
    </w:p>
    <w:p w14:paraId="6DE1A1E6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 = 1; fi &lt;= i; fi++)</w:t>
      </w:r>
    </w:p>
    <w:p w14:paraId="040CDD75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98905E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fact_i *= fi;</w:t>
      </w:r>
    </w:p>
    <w:p w14:paraId="03E74F34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D6247A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(fact_i == 0) {</w:t>
      </w:r>
    </w:p>
    <w:p w14:paraId="41424B11" w14:textId="77777777" w:rsidR="0086469C" w:rsidRP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</w:t>
      </w:r>
      <w:r w:rsidRPr="008646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469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646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469C">
        <w:rPr>
          <w:rFonts w:ascii="Cascadia Mono" w:hAnsi="Cascadia Mono" w:cs="Cascadia Mono"/>
          <w:color w:val="A31515"/>
          <w:sz w:val="19"/>
          <w:szCs w:val="19"/>
        </w:rPr>
        <w:t>"Помилка: ділення на нуль (факторіал 0)"</w:t>
      </w:r>
      <w:r w:rsidRPr="008646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469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646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86469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46907C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9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921BF8F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BEBAF8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dil = pow(i, 2) + 2 * i + 3;</w:t>
      </w:r>
    </w:p>
    <w:p w14:paraId="7617BD1E" w14:textId="77777777" w:rsidR="0086469C" w:rsidRP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469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dil</w:t>
      </w:r>
      <w:r w:rsidRPr="0086469C"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07BF2003" w14:textId="77777777" w:rsidR="0086469C" w:rsidRP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469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8646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469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646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469C">
        <w:rPr>
          <w:rFonts w:ascii="Cascadia Mono" w:hAnsi="Cascadia Mono" w:cs="Cascadia Mono"/>
          <w:color w:val="A31515"/>
          <w:sz w:val="19"/>
          <w:szCs w:val="19"/>
        </w:rPr>
        <w:t>"Помилка: ділення на нуль (знаменник 0)"</w:t>
      </w:r>
      <w:r w:rsidRPr="008646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469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646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86469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3BCD29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9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733A6EF7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BFE81A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*= fact_i / dil;</w:t>
      </w:r>
    </w:p>
    <w:p w14:paraId="1437F65B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1F2AA6B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14:paraId="1580AEE7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C29A34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"Добуток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8A27EE7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EB3EBB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7D26B77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649C71" w14:textId="77777777" w:rsidR="00AB23A4" w:rsidRDefault="00AB23A4" w:rsidP="0089773E">
      <w:pPr>
        <w:rPr>
          <w:rFonts w:ascii="Times New Roman" w:hAnsi="Times New Roman" w:cs="Times New Roman"/>
          <w:sz w:val="28"/>
          <w:lang w:val="uk-UA"/>
        </w:rPr>
      </w:pPr>
    </w:p>
    <w:p w14:paraId="65D25904" w14:textId="77777777" w:rsidR="00A2075B" w:rsidRPr="00B93034" w:rsidRDefault="00A2075B" w:rsidP="00A2075B">
      <w:pPr>
        <w:rPr>
          <w:rFonts w:ascii="Times New Roman" w:hAnsi="Times New Roman" w:cs="Times New Roman"/>
          <w:b/>
          <w:sz w:val="32"/>
          <w:lang w:val="uk-UA"/>
        </w:rPr>
      </w:pPr>
      <w:r w:rsidRPr="00B93034">
        <w:rPr>
          <w:rFonts w:ascii="Times New Roman" w:hAnsi="Times New Roman" w:cs="Times New Roman"/>
          <w:b/>
          <w:sz w:val="32"/>
          <w:lang w:val="uk-UA"/>
        </w:rPr>
        <w:t>Результати: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6"/>
      </w:tblGrid>
      <w:tr w:rsidR="003B0A9F" w14:paraId="1428C891" w14:textId="77777777" w:rsidTr="003B0A9F">
        <w:tc>
          <w:tcPr>
            <w:tcW w:w="0" w:type="auto"/>
          </w:tcPr>
          <w:p w14:paraId="51ADD09C" w14:textId="73B06236" w:rsidR="003B0A9F" w:rsidRDefault="00B07DE8" w:rsidP="0089773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B07DE8">
              <w:rPr>
                <w:rFonts w:ascii="Times New Roman" w:hAnsi="Times New Roman" w:cs="Times New Roman"/>
                <w:noProof/>
                <w:sz w:val="28"/>
                <w:lang w:val="uk-UA"/>
              </w:rPr>
              <w:drawing>
                <wp:inline distT="0" distB="0" distL="0" distR="0" wp14:anchorId="50B49964" wp14:editId="3B6D8132">
                  <wp:extent cx="2771795" cy="1143008"/>
                  <wp:effectExtent l="0" t="0" r="9525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95" cy="114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A9F" w14:paraId="3AF48393" w14:textId="77777777" w:rsidTr="003B0A9F">
        <w:tc>
          <w:tcPr>
            <w:tcW w:w="0" w:type="auto"/>
          </w:tcPr>
          <w:p w14:paraId="7BA3189F" w14:textId="5A509DEF" w:rsidR="003B0A9F" w:rsidRDefault="00B07DE8" w:rsidP="0089773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B07DE8">
              <w:rPr>
                <w:rFonts w:ascii="Times New Roman" w:hAnsi="Times New Roman" w:cs="Times New Roman"/>
                <w:noProof/>
                <w:sz w:val="28"/>
                <w:lang w:val="uk-UA"/>
              </w:rPr>
              <w:drawing>
                <wp:inline distT="0" distB="0" distL="0" distR="0" wp14:anchorId="61C7C498" wp14:editId="47CDF534">
                  <wp:extent cx="2638444" cy="781056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44" cy="78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A9F" w14:paraId="2CA958ED" w14:textId="77777777" w:rsidTr="003B0A9F">
        <w:tc>
          <w:tcPr>
            <w:tcW w:w="0" w:type="auto"/>
          </w:tcPr>
          <w:p w14:paraId="516862F6" w14:textId="792C41DD" w:rsidR="003B0A9F" w:rsidRDefault="00B07DE8" w:rsidP="0089773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B07DE8">
              <w:rPr>
                <w:rFonts w:ascii="Times New Roman" w:hAnsi="Times New Roman" w:cs="Times New Roman"/>
                <w:noProof/>
                <w:sz w:val="28"/>
                <w:lang w:val="uk-UA"/>
              </w:rPr>
              <w:drawing>
                <wp:inline distT="0" distB="0" distL="0" distR="0" wp14:anchorId="31E7C0E2" wp14:editId="22DF72D9">
                  <wp:extent cx="2667019" cy="766768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19" cy="766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C5429A" w14:textId="77777777" w:rsidR="00AB23A4" w:rsidRDefault="00AB23A4" w:rsidP="0089773E">
      <w:pPr>
        <w:rPr>
          <w:rFonts w:ascii="Times New Roman" w:hAnsi="Times New Roman" w:cs="Times New Roman"/>
          <w:sz w:val="28"/>
          <w:lang w:val="uk-UA"/>
        </w:rPr>
      </w:pPr>
    </w:p>
    <w:p w14:paraId="65990B39" w14:textId="77777777" w:rsidR="00A2075B" w:rsidRDefault="00A2075B" w:rsidP="0089773E">
      <w:pPr>
        <w:rPr>
          <w:rFonts w:ascii="Times New Roman" w:hAnsi="Times New Roman" w:cs="Times New Roman"/>
          <w:sz w:val="28"/>
          <w:lang w:val="uk-UA"/>
        </w:rPr>
      </w:pPr>
    </w:p>
    <w:p w14:paraId="3B507E85" w14:textId="77777777" w:rsidR="00E46965" w:rsidRDefault="00E46965" w:rsidP="00E46965">
      <w:pPr>
        <w:rPr>
          <w:rFonts w:ascii="Times New Roman" w:hAnsi="Times New Roman" w:cs="Times New Roman"/>
          <w:b/>
          <w:sz w:val="32"/>
          <w:lang w:val="uk-UA"/>
        </w:rPr>
      </w:pPr>
      <w:r w:rsidRPr="0089773E">
        <w:rPr>
          <w:rFonts w:ascii="Times New Roman" w:hAnsi="Times New Roman" w:cs="Times New Roman"/>
          <w:b/>
          <w:sz w:val="32"/>
          <w:lang w:val="uk-UA"/>
        </w:rPr>
        <w:t xml:space="preserve">Задача </w:t>
      </w:r>
      <w:r w:rsidR="00ED133F">
        <w:rPr>
          <w:rFonts w:ascii="Times New Roman" w:hAnsi="Times New Roman" w:cs="Times New Roman"/>
          <w:b/>
          <w:sz w:val="32"/>
          <w:lang w:val="uk-UA"/>
        </w:rPr>
        <w:t>3</w:t>
      </w:r>
    </w:p>
    <w:p w14:paraId="1A1294FA" w14:textId="77777777" w:rsidR="001E54F8" w:rsidRDefault="001E54F8" w:rsidP="00E46965">
      <w:pPr>
        <w:rPr>
          <w:rFonts w:ascii="Times New Roman" w:eastAsia="Times New Roman" w:hAnsi="Times New Roman" w:cs="Times New Roman"/>
          <w:spacing w:val="15"/>
          <w:sz w:val="28"/>
          <w:szCs w:val="28"/>
          <w:lang w:val="uk-UA" w:eastAsia="ru-RU"/>
        </w:rPr>
      </w:pPr>
      <w:r w:rsidRPr="00275256">
        <w:rPr>
          <w:rFonts w:ascii="Times New Roman" w:eastAsia="Times New Roman" w:hAnsi="Times New Roman" w:cs="Times New Roman"/>
          <w:spacing w:val="15"/>
          <w:sz w:val="28"/>
          <w:szCs w:val="28"/>
          <w:lang w:val="uk-UA" w:eastAsia="ru-RU"/>
        </w:rPr>
        <w:t>Обчислити функцію у та знайти її найбільше значення:</w:t>
      </w:r>
    </w:p>
    <w:p w14:paraId="55E9FA6F" w14:textId="7C61A396" w:rsidR="001E54F8" w:rsidRDefault="005A6C0C" w:rsidP="00E46965">
      <w:pPr>
        <w:rPr>
          <w:rFonts w:ascii="Times New Roman" w:hAnsi="Times New Roman" w:cs="Times New Roman"/>
          <w:b/>
          <w:sz w:val="32"/>
          <w:lang w:val="uk-UA"/>
        </w:rPr>
      </w:pPr>
      <w:r w:rsidRPr="005A6C0C">
        <w:rPr>
          <w:rFonts w:ascii="Times New Roman" w:hAnsi="Times New Roman" w:cs="Times New Roman"/>
          <w:b/>
          <w:noProof/>
          <w:sz w:val="32"/>
          <w:lang w:val="uk-UA"/>
        </w:rPr>
        <w:lastRenderedPageBreak/>
        <w:drawing>
          <wp:inline distT="0" distB="0" distL="0" distR="0" wp14:anchorId="48CDB1D8" wp14:editId="162C8B28">
            <wp:extent cx="5134013" cy="1185871"/>
            <wp:effectExtent l="0" t="0" r="0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013" cy="118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5655" w14:textId="77777777" w:rsidR="001E54F8" w:rsidRPr="001E54F8" w:rsidRDefault="001E54F8" w:rsidP="001E54F8">
      <w:pPr>
        <w:spacing w:after="0" w:line="360" w:lineRule="atLeast"/>
        <w:jc w:val="both"/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</w:pPr>
      <w:r w:rsidRPr="00275256">
        <w:rPr>
          <w:rFonts w:ascii="Times New Roman" w:eastAsia="Times New Roman" w:hAnsi="Times New Roman" w:cs="Times New Roman"/>
          <w:spacing w:val="15"/>
          <w:sz w:val="28"/>
          <w:szCs w:val="28"/>
          <w:lang w:val="uk-UA" w:eastAsia="ru-RU"/>
        </w:rPr>
        <w:t>якщо </w:t>
      </w:r>
      <w:r w:rsidRPr="00275256">
        <w:rPr>
          <w:rFonts w:ascii="Times New Roman" w:eastAsia="Times New Roman" w:hAnsi="Times New Roman" w:cs="Times New Roman"/>
          <w:spacing w:val="15"/>
          <w:sz w:val="28"/>
          <w:szCs w:val="28"/>
          <w:lang w:val="en-US" w:eastAsia="ru-RU"/>
        </w:rPr>
        <w:t>b</w:t>
      </w:r>
      <w:r w:rsidRPr="00275256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t>=1,2; </w:t>
      </w:r>
      <w:r w:rsidRPr="00275256">
        <w:rPr>
          <w:rFonts w:ascii="Times New Roman" w:eastAsia="Times New Roman" w:hAnsi="Times New Roman" w:cs="Times New Roman"/>
          <w:spacing w:val="15"/>
          <w:sz w:val="28"/>
          <w:szCs w:val="28"/>
          <w:lang w:val="uk-UA" w:eastAsia="ru-RU"/>
        </w:rPr>
        <w:t>а є </w:t>
      </w:r>
      <w:r w:rsidRPr="00275256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t>[1;2], </w:t>
      </w:r>
      <w:r w:rsidRPr="00275256">
        <w:rPr>
          <w:rFonts w:ascii="Times New Roman" w:eastAsia="Times New Roman" w:hAnsi="Times New Roman" w:cs="Times New Roman"/>
          <w:spacing w:val="15"/>
          <w:sz w:val="28"/>
          <w:szCs w:val="28"/>
          <w:lang w:val="en-US" w:eastAsia="ru-RU"/>
        </w:rPr>
        <w:t>h</w:t>
      </w:r>
      <w:r w:rsidRPr="00275256">
        <w:rPr>
          <w:rFonts w:ascii="Times New Roman" w:eastAsia="Times New Roman" w:hAnsi="Times New Roman" w:cs="Times New Roman"/>
          <w:spacing w:val="15"/>
          <w:sz w:val="28"/>
          <w:szCs w:val="28"/>
          <w:vertAlign w:val="subscript"/>
          <w:lang w:val="en-US" w:eastAsia="ru-RU"/>
        </w:rPr>
        <w:t>a</w:t>
      </w:r>
      <w:r w:rsidRPr="00275256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t>=0,5; </w:t>
      </w:r>
      <w:r w:rsidRPr="00275256">
        <w:rPr>
          <w:rFonts w:ascii="Times New Roman" w:eastAsia="Times New Roman" w:hAnsi="Times New Roman" w:cs="Times New Roman"/>
          <w:spacing w:val="15"/>
          <w:sz w:val="28"/>
          <w:szCs w:val="28"/>
          <w:lang w:val="uk-UA" w:eastAsia="ru-RU"/>
        </w:rPr>
        <w:t>х є </w:t>
      </w:r>
      <w:r w:rsidRPr="00275256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t>[0;1], </w:t>
      </w:r>
      <w:r w:rsidRPr="00275256">
        <w:rPr>
          <w:rFonts w:ascii="Times New Roman" w:eastAsia="Times New Roman" w:hAnsi="Times New Roman" w:cs="Times New Roman"/>
          <w:spacing w:val="15"/>
          <w:sz w:val="28"/>
          <w:szCs w:val="28"/>
          <w:lang w:val="en-US" w:eastAsia="ru-RU"/>
        </w:rPr>
        <w:t>h</w:t>
      </w:r>
      <w:r w:rsidRPr="00275256">
        <w:rPr>
          <w:rFonts w:ascii="Times New Roman" w:eastAsia="Times New Roman" w:hAnsi="Times New Roman" w:cs="Times New Roman"/>
          <w:spacing w:val="15"/>
          <w:sz w:val="28"/>
          <w:szCs w:val="28"/>
          <w:vertAlign w:val="subscript"/>
          <w:lang w:val="en-US" w:eastAsia="ru-RU"/>
        </w:rPr>
        <w:t>x</w:t>
      </w:r>
      <w:r w:rsidRPr="00275256">
        <w:rPr>
          <w:rFonts w:ascii="Times New Roman" w:eastAsia="Times New Roman" w:hAnsi="Times New Roman" w:cs="Times New Roman"/>
          <w:spacing w:val="15"/>
          <w:sz w:val="28"/>
          <w:szCs w:val="28"/>
          <w:lang w:val="en-US" w:eastAsia="ru-RU"/>
        </w:rPr>
        <w:t> </w:t>
      </w:r>
      <w:r w:rsidRPr="00275256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t>= 0,2.</w:t>
      </w:r>
    </w:p>
    <w:p w14:paraId="0EB1C4D6" w14:textId="77777777" w:rsidR="00ED133F" w:rsidRPr="0089773E" w:rsidRDefault="00ED133F" w:rsidP="00ED133F">
      <w:pPr>
        <w:rPr>
          <w:rFonts w:ascii="Times New Roman" w:hAnsi="Times New Roman" w:cs="Times New Roman"/>
          <w:b/>
          <w:sz w:val="32"/>
          <w:lang w:val="uk-UA"/>
        </w:rPr>
      </w:pPr>
      <w:r w:rsidRPr="0089773E">
        <w:rPr>
          <w:rFonts w:ascii="Times New Roman" w:hAnsi="Times New Roman" w:cs="Times New Roman"/>
          <w:b/>
          <w:sz w:val="32"/>
          <w:lang w:val="uk-UA"/>
        </w:rPr>
        <w:t>Формалізація задачі</w:t>
      </w:r>
    </w:p>
    <w:p w14:paraId="54D903EF" w14:textId="77777777" w:rsidR="00D54112" w:rsidRPr="002222B7" w:rsidRDefault="00D54112" w:rsidP="00D5411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222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Вхідні дані:</w:t>
      </w:r>
      <w:r w:rsidRPr="00222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відсутні</w:t>
      </w:r>
    </w:p>
    <w:p w14:paraId="2478B886" w14:textId="77777777" w:rsidR="00D54112" w:rsidRPr="002222B7" w:rsidRDefault="00D54112" w:rsidP="00D5411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Вихідні дані: </w:t>
      </w:r>
      <w:r w:rsidR="001E54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</w:t>
      </w:r>
    </w:p>
    <w:p w14:paraId="464BB835" w14:textId="77777777" w:rsidR="00D54112" w:rsidRPr="002222B7" w:rsidRDefault="00D54112" w:rsidP="00D5411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Типи даних. Оскільки значення змінних можуть бути дійсними, то тип даних </w:t>
      </w:r>
      <w:r w:rsidRPr="002222B7">
        <w:rPr>
          <w:rFonts w:ascii="Times New Roman" w:hAnsi="Times New Roman" w:cs="Times New Roman"/>
          <w:sz w:val="28"/>
          <w:szCs w:val="28"/>
        </w:rPr>
        <w:t>double.</w:t>
      </w:r>
    </w:p>
    <w:p w14:paraId="61E6A6B0" w14:textId="77777777" w:rsidR="00D54112" w:rsidRDefault="00D54112" w:rsidP="00D5411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Перевірка правильності. Для перевірки правильності обчислень, слід підготувати декілька контрольних прикладів.</w:t>
      </w:r>
    </w:p>
    <w:p w14:paraId="68959B2E" w14:textId="77777777" w:rsidR="00027DD9" w:rsidRPr="002222B7" w:rsidRDefault="00027DD9" w:rsidP="00027D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6F2D78" w14:textId="45E35139" w:rsidR="00ED133F" w:rsidRDefault="00ED133F" w:rsidP="00ED133F">
      <w:pPr>
        <w:rPr>
          <w:rFonts w:ascii="Times New Roman" w:hAnsi="Times New Roman" w:cs="Times New Roman"/>
          <w:sz w:val="28"/>
          <w:lang w:val="uk-UA"/>
        </w:rPr>
      </w:pPr>
      <w:r w:rsidRPr="00EB79A0">
        <w:rPr>
          <w:rFonts w:ascii="Times New Roman" w:hAnsi="Times New Roman" w:cs="Times New Roman"/>
          <w:b/>
          <w:sz w:val="32"/>
          <w:lang w:val="uk-UA"/>
        </w:rPr>
        <w:t>Блок-схема алгоритму:</w:t>
      </w:r>
    </w:p>
    <w:p w14:paraId="0436CD4A" w14:textId="77777777" w:rsidR="00ED133F" w:rsidRDefault="00ED133F" w:rsidP="00ED133F">
      <w:pPr>
        <w:rPr>
          <w:rFonts w:ascii="Times New Roman" w:hAnsi="Times New Roman" w:cs="Times New Roman"/>
          <w:sz w:val="28"/>
          <w:lang w:val="uk-UA"/>
        </w:rPr>
      </w:pPr>
    </w:p>
    <w:p w14:paraId="456E40E3" w14:textId="77777777" w:rsidR="00ED133F" w:rsidRPr="00B91503" w:rsidRDefault="00ED133F" w:rsidP="00ED133F">
      <w:pPr>
        <w:rPr>
          <w:rFonts w:ascii="Times New Roman" w:hAnsi="Times New Roman" w:cs="Times New Roman"/>
          <w:b/>
          <w:sz w:val="32"/>
        </w:rPr>
      </w:pPr>
      <w:r w:rsidRPr="00B93034">
        <w:rPr>
          <w:rFonts w:ascii="Times New Roman" w:hAnsi="Times New Roman" w:cs="Times New Roman"/>
          <w:b/>
          <w:sz w:val="32"/>
          <w:lang w:val="uk-UA"/>
        </w:rPr>
        <w:t>Лістинг програми:</w:t>
      </w:r>
    </w:p>
    <w:p w14:paraId="7228FB63" w14:textId="77777777" w:rsidR="0086469C" w:rsidRP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469C">
        <w:rPr>
          <w:rFonts w:ascii="Cascadia Mono" w:hAnsi="Cascadia Mono" w:cs="Cascadia Mono"/>
          <w:color w:val="80808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8646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469C">
        <w:rPr>
          <w:rFonts w:ascii="Cascadia Mono" w:hAnsi="Cascadia Mono" w:cs="Cascadia Mono"/>
          <w:color w:val="A31515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86469C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94103F8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E421670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639C42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06E5415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f, a = 1.7, bp = 2, bk = 8, xp = -1, xk = 1, hx = 0.9, yp = -2, yk = 2, hy = 1;</w:t>
      </w:r>
    </w:p>
    <w:p w14:paraId="539CAE1A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xp; i &lt;= xk; i += hx) {</w:t>
      </w:r>
    </w:p>
    <w:p w14:paraId="3CCFFAAE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yp; j &lt;= yk; j += hy) {</w:t>
      </w:r>
    </w:p>
    <w:p w14:paraId="11D0B9E2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F77D052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bp; b &lt;= bk; b += 2) {</w:t>
      </w:r>
    </w:p>
    <w:p w14:paraId="027F9CA1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* j &gt; 0) {</w:t>
      </w:r>
    </w:p>
    <w:p w14:paraId="74A880DC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 = log(sqrt(a * pow(i, 2) + b * pow(j, 3)));</w:t>
      </w:r>
    </w:p>
    <w:p w14:paraId="7F6476D9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(sqrt(a * pow(i, 2) + b * pow(j, 3)) &gt;= 0) {</w:t>
      </w:r>
    </w:p>
    <w:p w14:paraId="4C306E93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"\ty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"\tb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"\tF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90ECE19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80586F9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717DBE5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95BA714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 = pow(a, i) + pow(b, j);</w:t>
      </w:r>
    </w:p>
    <w:p w14:paraId="1C25574D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"\ty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"\tb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"\tF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F92DED1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07ADA75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1B8EE0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44EF15" w14:textId="77777777" w:rsidR="0086469C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56ACB6" w14:textId="7F94CBF2" w:rsidR="000B248D" w:rsidRPr="00F442FE" w:rsidRDefault="0086469C" w:rsidP="00864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222C7E5D" w14:textId="77777777" w:rsidR="00F442FE" w:rsidRPr="00B93034" w:rsidRDefault="00F442FE" w:rsidP="00F442FE">
      <w:pPr>
        <w:rPr>
          <w:rFonts w:ascii="Times New Roman" w:hAnsi="Times New Roman" w:cs="Times New Roman"/>
          <w:b/>
          <w:sz w:val="32"/>
          <w:lang w:val="uk-UA"/>
        </w:rPr>
      </w:pPr>
      <w:r w:rsidRPr="00B93034">
        <w:rPr>
          <w:rFonts w:ascii="Times New Roman" w:hAnsi="Times New Roman" w:cs="Times New Roman"/>
          <w:b/>
          <w:sz w:val="32"/>
          <w:lang w:val="uk-UA"/>
        </w:rPr>
        <w:t>Результати:</w:t>
      </w:r>
    </w:p>
    <w:p w14:paraId="1FF86AC3" w14:textId="79A20C30" w:rsidR="00027DD9" w:rsidRPr="00027DD9" w:rsidRDefault="0086469C" w:rsidP="00E9066C">
      <w:pPr>
        <w:rPr>
          <w:rFonts w:ascii="Times New Roman" w:hAnsi="Times New Roman" w:cs="Times New Roman"/>
          <w:sz w:val="28"/>
          <w:lang w:val="uk-UA"/>
        </w:rPr>
      </w:pPr>
      <w:r w:rsidRPr="0086469C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58BA7A75" wp14:editId="04F8BF70">
            <wp:extent cx="2419368" cy="6257971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368" cy="625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7E6E" w14:textId="77777777" w:rsidR="00E9066C" w:rsidRPr="00ED133F" w:rsidRDefault="00E9066C" w:rsidP="00E9066C">
      <w:pPr>
        <w:rPr>
          <w:rFonts w:ascii="Times New Roman" w:hAnsi="Times New Roman" w:cs="Times New Roman"/>
          <w:b/>
          <w:sz w:val="32"/>
          <w:lang w:val="uk-UA"/>
        </w:rPr>
      </w:pPr>
      <w:r w:rsidRPr="0089773E">
        <w:rPr>
          <w:rFonts w:ascii="Times New Roman" w:hAnsi="Times New Roman" w:cs="Times New Roman"/>
          <w:b/>
          <w:sz w:val="32"/>
          <w:lang w:val="uk-UA"/>
        </w:rPr>
        <w:t xml:space="preserve">Задача </w:t>
      </w:r>
      <w:r w:rsidR="00E27527">
        <w:rPr>
          <w:rFonts w:ascii="Times New Roman" w:hAnsi="Times New Roman" w:cs="Times New Roman"/>
          <w:b/>
          <w:sz w:val="32"/>
          <w:lang w:val="uk-UA"/>
        </w:rPr>
        <w:t>4</w:t>
      </w:r>
    </w:p>
    <w:p w14:paraId="4B12EF4B" w14:textId="77777777" w:rsidR="00D67347" w:rsidRPr="0036342A" w:rsidRDefault="00D67347" w:rsidP="00D67347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63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 з найпотужніших методів захисту інформації – це її шифру</w:t>
      </w:r>
      <w:r w:rsidRPr="00363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вання. Розробити програму, яка для цілих </w:t>
      </w:r>
      <w:r w:rsidRPr="0036342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713302C" wp14:editId="362C0E7B">
            <wp:extent cx="781050" cy="238125"/>
            <wp:effectExtent l="0" t="0" r="0" b="9525"/>
            <wp:docPr id="63" name="Рисунок 63" descr="D:\Технологія програмування2_files\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:\Технологія програмування2_files\image1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3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що </w:t>
      </w:r>
      <w:r w:rsidRPr="0036342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Pr="00363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водяться з клавіатури у зашифрованому вигляді, обчислюватиме вираз</w:t>
      </w:r>
    </w:p>
    <w:p w14:paraId="3072E5F7" w14:textId="77777777" w:rsidR="00D67347" w:rsidRDefault="00D67347" w:rsidP="00D67347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</w:p>
    <w:p w14:paraId="42ED06C7" w14:textId="77777777" w:rsidR="00D67347" w:rsidRPr="0069650D" w:rsidRDefault="00D67347" w:rsidP="00D67347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097CFF">
        <w:rPr>
          <w:rFonts w:ascii="Times New Roman" w:eastAsia="Times New Roman" w:hAnsi="Times New Roman" w:cs="Times New Roman"/>
          <w:noProof/>
          <w:color w:val="000000"/>
          <w:sz w:val="19"/>
          <w:szCs w:val="19"/>
          <w:lang w:val="en-US"/>
        </w:rPr>
        <w:drawing>
          <wp:inline distT="0" distB="0" distL="0" distR="0" wp14:anchorId="53346052" wp14:editId="1B600940">
            <wp:extent cx="2362200" cy="590550"/>
            <wp:effectExtent l="0" t="0" r="0" b="0"/>
            <wp:docPr id="69" name="Рисунок 69" descr="D:\Технологія програмування2_files\image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D:\Технологія програмування2_files\image11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, ( </w:t>
      </w:r>
      <w:r w:rsidRPr="0069650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де </w:t>
      </w:r>
      <w:r w:rsidRPr="006965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</w:t>
      </w:r>
      <w:r w:rsidRPr="00696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10 – </w:t>
      </w:r>
      <w:r w:rsidRPr="0069650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остача від ділення на 10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)</w:t>
      </w:r>
    </w:p>
    <w:p w14:paraId="1A29D62A" w14:textId="77777777" w:rsidR="00D67347" w:rsidRDefault="00D67347" w:rsidP="00D67347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</w:p>
    <w:p w14:paraId="5209C2E0" w14:textId="77777777" w:rsidR="00D67347" w:rsidRDefault="00D67347" w:rsidP="00D67347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6965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та шифруватиме результат перед виведенням на екран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</w:t>
      </w:r>
    </w:p>
    <w:p w14:paraId="5B85FF5D" w14:textId="77777777" w:rsidR="00D67347" w:rsidRDefault="00D67347" w:rsidP="00D67347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(</w:t>
      </w:r>
      <w:r w:rsidRPr="0027525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шифрування та розшифрування реалізувати у підпрограмах функціях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)</w:t>
      </w:r>
      <w:r w:rsidRPr="006965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3EA27385" w14:textId="77777777" w:rsidR="00C235E0" w:rsidRPr="0069650D" w:rsidRDefault="00C235E0" w:rsidP="00D67347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5A25B38" w14:textId="16012DE4" w:rsidR="00ED133F" w:rsidRDefault="005A6C0C" w:rsidP="00ED133F">
      <w:pPr>
        <w:rPr>
          <w:rFonts w:ascii="Times New Roman" w:hAnsi="Times New Roman" w:cs="Times New Roman"/>
          <w:sz w:val="28"/>
        </w:rPr>
      </w:pPr>
      <w:r w:rsidRPr="005A6C0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64A4757" wp14:editId="2A9FA155">
            <wp:extent cx="1790713" cy="1223971"/>
            <wp:effectExtent l="0" t="0" r="0" b="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0713" cy="122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7319" w14:textId="77777777" w:rsidR="00D67347" w:rsidRPr="0089773E" w:rsidRDefault="00D67347" w:rsidP="00D67347">
      <w:pPr>
        <w:rPr>
          <w:rFonts w:ascii="Times New Roman" w:hAnsi="Times New Roman" w:cs="Times New Roman"/>
          <w:b/>
          <w:sz w:val="32"/>
          <w:lang w:val="uk-UA"/>
        </w:rPr>
      </w:pPr>
      <w:r w:rsidRPr="0089773E">
        <w:rPr>
          <w:rFonts w:ascii="Times New Roman" w:hAnsi="Times New Roman" w:cs="Times New Roman"/>
          <w:b/>
          <w:sz w:val="32"/>
          <w:lang w:val="uk-UA"/>
        </w:rPr>
        <w:t>Формалізація задачі</w:t>
      </w:r>
    </w:p>
    <w:p w14:paraId="2D56544F" w14:textId="77777777" w:rsidR="00D54112" w:rsidRPr="002222B7" w:rsidRDefault="00D54112" w:rsidP="00D5411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222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Вхідні дані:</w:t>
      </w:r>
      <w:r w:rsidRPr="00222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b, c</w:t>
      </w:r>
    </w:p>
    <w:p w14:paraId="63ED2673" w14:textId="77777777" w:rsidR="00D54112" w:rsidRPr="002222B7" w:rsidRDefault="00D54112" w:rsidP="00D5411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Вихідні дані: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</w:p>
    <w:p w14:paraId="1BE8FC1F" w14:textId="77777777" w:rsidR="00D54112" w:rsidRPr="002222B7" w:rsidRDefault="00D54112" w:rsidP="00D5411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Типи даних. Оскільки значення змінних можуть бути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цілими, 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D5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41CEBC8" w14:textId="77777777" w:rsidR="00D54112" w:rsidRDefault="00D54112" w:rsidP="00B91503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Перевірка правильності. Для перевірки правильності обчислень, слід підготувати декілька контрольних прикладів.</w:t>
      </w:r>
    </w:p>
    <w:p w14:paraId="748E2C2C" w14:textId="77777777" w:rsidR="00027DD9" w:rsidRPr="00B91503" w:rsidRDefault="00027DD9" w:rsidP="00027D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C30EA3" w14:textId="5DF54064" w:rsidR="000B248D" w:rsidRDefault="000B248D" w:rsidP="005A6C0C">
      <w:pPr>
        <w:pageBreakBefore/>
        <w:rPr>
          <w:rFonts w:ascii="Times New Roman" w:hAnsi="Times New Roman" w:cs="Times New Roman"/>
          <w:sz w:val="28"/>
        </w:rPr>
      </w:pPr>
    </w:p>
    <w:p w14:paraId="1C15751C" w14:textId="77777777" w:rsidR="00410653" w:rsidRPr="005A6C0C" w:rsidRDefault="00410653" w:rsidP="00F73017">
      <w:pPr>
        <w:rPr>
          <w:rFonts w:ascii="Times New Roman" w:hAnsi="Times New Roman" w:cs="Times New Roman"/>
          <w:b/>
          <w:sz w:val="32"/>
          <w:lang w:val="en-US"/>
        </w:rPr>
      </w:pPr>
      <w:r w:rsidRPr="00B93034">
        <w:rPr>
          <w:rFonts w:ascii="Times New Roman" w:hAnsi="Times New Roman" w:cs="Times New Roman"/>
          <w:b/>
          <w:sz w:val="32"/>
          <w:lang w:val="uk-UA"/>
        </w:rPr>
        <w:t>Лістинг програми:</w:t>
      </w:r>
    </w:p>
    <w:p w14:paraId="51BEEB7A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45C8D73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DAB3E5C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841121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deshifrator(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922AA7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7B38AF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3A809F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650E96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ED3429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8;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F6CE0E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4BC72A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2470C6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7;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071F98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53BE84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C0C5E9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75746E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00724F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2E0C14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922AC3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7F7054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05192A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A32125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shifrator(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3B6DD1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F0ED61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abs(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CF5EDB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76CF5F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FE6B39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8;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6418FD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1F6CFD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A516E6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6C7277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7;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6FEAEA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93E8E0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59B95B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28CC0C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28C917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B7644E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8FBBDB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26B140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6AC549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1F3D9D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18B7D6F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57FD85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"ukr"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A583E6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c, S = 0, a;</w:t>
      </w:r>
    </w:p>
    <w:p w14:paraId="11C1EB52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ind;</w:t>
      </w:r>
    </w:p>
    <w:p w14:paraId="576D5752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18BBB6EA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64E57A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C47B8B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"Введiть значення b="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C47802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6D3CCFDF" w14:textId="77777777" w:rsidR="005A6C0C" w:rsidRPr="00C219AF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C219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9A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219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9AF">
        <w:rPr>
          <w:rFonts w:ascii="Cascadia Mono" w:hAnsi="Cascadia Mono" w:cs="Cascadia Mono"/>
          <w:color w:val="A31515"/>
          <w:sz w:val="19"/>
          <w:szCs w:val="19"/>
        </w:rPr>
        <w:t>"Введ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 w:rsidRPr="00C219AF">
        <w:rPr>
          <w:rFonts w:ascii="Cascadia Mono" w:hAnsi="Cascadia Mono" w:cs="Cascadia Mono"/>
          <w:color w:val="A31515"/>
          <w:sz w:val="19"/>
          <w:szCs w:val="19"/>
        </w:rPr>
        <w:t xml:space="preserve">ть значення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</w:t>
      </w:r>
      <w:r w:rsidRPr="00C219AF">
        <w:rPr>
          <w:rFonts w:ascii="Cascadia Mono" w:hAnsi="Cascadia Mono" w:cs="Cascadia Mono"/>
          <w:color w:val="A31515"/>
          <w:sz w:val="19"/>
          <w:szCs w:val="19"/>
        </w:rPr>
        <w:t>="</w:t>
      </w:r>
      <w:r w:rsidRPr="00C219A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FF9479" w14:textId="77777777" w:rsidR="005A6C0C" w:rsidRPr="00C219AF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9AF">
        <w:rPr>
          <w:rFonts w:ascii="Cascadia Mono" w:hAnsi="Cascadia Mono" w:cs="Cascadia Mono"/>
          <w:color w:val="000000"/>
          <w:sz w:val="19"/>
          <w:szCs w:val="19"/>
        </w:rPr>
        <w:tab/>
      </w:r>
      <w:r w:rsidRPr="00C219A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C219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9AF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C219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C219A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EFC689" w14:textId="77777777" w:rsidR="005A6C0C" w:rsidRPr="00C219AF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A07B24" w14:textId="77777777" w:rsidR="005A6C0C" w:rsidRPr="00C219AF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9AF">
        <w:rPr>
          <w:rFonts w:ascii="Cascadia Mono" w:hAnsi="Cascadia Mono" w:cs="Cascadia Mono"/>
          <w:color w:val="000000"/>
          <w:sz w:val="19"/>
          <w:szCs w:val="19"/>
        </w:rPr>
        <w:tab/>
      </w:r>
      <w:r w:rsidRPr="00C219A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19A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C219AF"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C219AF"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C219AF">
        <w:rPr>
          <w:rFonts w:ascii="Cascadia Mono" w:hAnsi="Cascadia Mono" w:cs="Cascadia Mono"/>
          <w:color w:val="000000"/>
          <w:sz w:val="19"/>
          <w:szCs w:val="19"/>
        </w:rPr>
        <w:t xml:space="preserve">&gt;9 ||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C219AF">
        <w:rPr>
          <w:rFonts w:ascii="Cascadia Mono" w:hAnsi="Cascadia Mono" w:cs="Cascadia Mono"/>
          <w:color w:val="000000"/>
          <w:sz w:val="19"/>
          <w:szCs w:val="19"/>
        </w:rPr>
        <w:t>&gt;9)</w:t>
      </w:r>
    </w:p>
    <w:p w14:paraId="5BA0FA34" w14:textId="77777777" w:rsidR="005A6C0C" w:rsidRPr="00C219AF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9AF">
        <w:rPr>
          <w:rFonts w:ascii="Cascadia Mono" w:hAnsi="Cascadia Mono" w:cs="Cascadia Mono"/>
          <w:color w:val="000000"/>
          <w:sz w:val="19"/>
          <w:szCs w:val="19"/>
        </w:rPr>
        <w:tab/>
      </w:r>
      <w:r w:rsidRPr="00C219AF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9AB8CD5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9AF">
        <w:rPr>
          <w:rFonts w:ascii="Cascadia Mono" w:hAnsi="Cascadia Mono" w:cs="Cascadia Mono"/>
          <w:color w:val="000000"/>
          <w:sz w:val="19"/>
          <w:szCs w:val="19"/>
        </w:rPr>
        <w:tab/>
      </w:r>
      <w:r w:rsidRPr="00C219AF">
        <w:rPr>
          <w:rFonts w:ascii="Cascadia Mono" w:hAnsi="Cascadia Mono" w:cs="Cascadia Mono"/>
          <w:color w:val="000000"/>
          <w:sz w:val="19"/>
          <w:szCs w:val="19"/>
        </w:rPr>
        <w:tab/>
      </w:r>
      <w:r w:rsidRPr="00C219A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C219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9A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219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9AF">
        <w:rPr>
          <w:rFonts w:ascii="Cascadia Mono" w:hAnsi="Cascadia Mono" w:cs="Cascadia Mono"/>
          <w:color w:val="A31515"/>
          <w:sz w:val="19"/>
          <w:szCs w:val="19"/>
        </w:rPr>
        <w:t>"Введен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 w:rsidRPr="00C219AF">
        <w:rPr>
          <w:rFonts w:ascii="Cascadia Mono" w:hAnsi="Cascadia Mono" w:cs="Cascadia Mono"/>
          <w:color w:val="A31515"/>
          <w:sz w:val="19"/>
          <w:szCs w:val="19"/>
        </w:rPr>
        <w:t xml:space="preserve"> недопустим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 w:rsidRPr="00C219AF">
        <w:rPr>
          <w:rFonts w:ascii="Cascadia Mono" w:hAnsi="Cascadia Mono" w:cs="Cascadia Mono"/>
          <w:color w:val="A31515"/>
          <w:sz w:val="19"/>
          <w:szCs w:val="19"/>
        </w:rPr>
        <w:t xml:space="preserve"> значення зм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 w:rsidRPr="00C219AF">
        <w:rPr>
          <w:rFonts w:ascii="Cascadia Mono" w:hAnsi="Cascadia Mono" w:cs="Cascadia Mono"/>
          <w:color w:val="A31515"/>
          <w:sz w:val="19"/>
          <w:szCs w:val="19"/>
        </w:rPr>
        <w:t>нних!"</w:t>
      </w:r>
      <w:r w:rsidRPr="00C219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546AF74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C5DA72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5A1112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4DA839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deshifrator(b);</w:t>
      </w:r>
    </w:p>
    <w:p w14:paraId="183B4D87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deshifrator(c);</w:t>
      </w:r>
    </w:p>
    <w:p w14:paraId="3619FE13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34E410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10; i++)</w:t>
      </w:r>
    </w:p>
    <w:p w14:paraId="6E1E0663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DE0F6D" w14:textId="44F1FC0A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+= b * i + 2 * pow(c - i, i);</w:t>
      </w:r>
    </w:p>
    <w:p w14:paraId="3B0281D8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3C0C9D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BCD860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S % 10;</w:t>
      </w:r>
    </w:p>
    <w:p w14:paraId="13C59F96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shifrator(a);</w:t>
      </w:r>
    </w:p>
    <w:p w14:paraId="1F8806A0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72E664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2FD61FF" w14:textId="77777777" w:rsidR="005A6C0C" w:rsidRDefault="005A6C0C" w:rsidP="005A6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BDD21B" w14:textId="77777777" w:rsidR="00410653" w:rsidRPr="00B93034" w:rsidRDefault="00410653" w:rsidP="00410653">
      <w:pPr>
        <w:rPr>
          <w:rFonts w:ascii="Times New Roman" w:hAnsi="Times New Roman" w:cs="Times New Roman"/>
          <w:b/>
          <w:sz w:val="32"/>
          <w:lang w:val="uk-UA"/>
        </w:rPr>
      </w:pPr>
      <w:r w:rsidRPr="00B93034">
        <w:rPr>
          <w:rFonts w:ascii="Times New Roman" w:hAnsi="Times New Roman" w:cs="Times New Roman"/>
          <w:b/>
          <w:sz w:val="32"/>
          <w:lang w:val="uk-UA"/>
        </w:rPr>
        <w:t>Результати: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4"/>
      </w:tblGrid>
      <w:tr w:rsidR="00F73017" w14:paraId="04625F88" w14:textId="77777777" w:rsidTr="00F73017">
        <w:tc>
          <w:tcPr>
            <w:tcW w:w="0" w:type="auto"/>
          </w:tcPr>
          <w:p w14:paraId="763257E2" w14:textId="541E9A90" w:rsidR="00F73017" w:rsidRDefault="005A6C0C" w:rsidP="00410653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5A6C0C">
              <w:rPr>
                <w:rFonts w:ascii="Times New Roman" w:hAnsi="Times New Roman" w:cs="Times New Roman"/>
                <w:noProof/>
                <w:sz w:val="28"/>
                <w:lang w:val="uk-UA"/>
              </w:rPr>
              <w:drawing>
                <wp:inline distT="0" distB="0" distL="0" distR="0" wp14:anchorId="351C66AC" wp14:editId="1D9B9E97">
                  <wp:extent cx="2076465" cy="638180"/>
                  <wp:effectExtent l="0" t="0" r="0" b="9525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65" cy="63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017" w14:paraId="534AF699" w14:textId="77777777" w:rsidTr="00F73017">
        <w:tc>
          <w:tcPr>
            <w:tcW w:w="0" w:type="auto"/>
          </w:tcPr>
          <w:p w14:paraId="4CF7A392" w14:textId="5C162FFC" w:rsidR="00F73017" w:rsidRDefault="005A6C0C" w:rsidP="00F73017">
            <w:pPr>
              <w:ind w:firstLine="708"/>
              <w:rPr>
                <w:rFonts w:ascii="Times New Roman" w:hAnsi="Times New Roman" w:cs="Times New Roman"/>
                <w:sz w:val="28"/>
                <w:lang w:val="uk-UA"/>
              </w:rPr>
            </w:pPr>
            <w:r w:rsidRPr="005A6C0C">
              <w:rPr>
                <w:rFonts w:ascii="Times New Roman" w:hAnsi="Times New Roman" w:cs="Times New Roman"/>
                <w:noProof/>
                <w:sz w:val="28"/>
                <w:lang w:val="uk-UA"/>
              </w:rPr>
              <w:drawing>
                <wp:inline distT="0" distB="0" distL="0" distR="0" wp14:anchorId="5A3BBF85" wp14:editId="412F3D83">
                  <wp:extent cx="3486175" cy="1219209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75" cy="1219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017" w14:paraId="0F72A2A6" w14:textId="77777777" w:rsidTr="00F73017">
        <w:tc>
          <w:tcPr>
            <w:tcW w:w="0" w:type="auto"/>
          </w:tcPr>
          <w:p w14:paraId="7DE32E42" w14:textId="75DBB78D" w:rsidR="00F73017" w:rsidRDefault="005A6C0C" w:rsidP="00410653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5A6C0C">
              <w:rPr>
                <w:rFonts w:ascii="Times New Roman" w:hAnsi="Times New Roman" w:cs="Times New Roman"/>
                <w:noProof/>
                <w:sz w:val="28"/>
                <w:lang w:val="uk-UA"/>
              </w:rPr>
              <w:drawing>
                <wp:inline distT="0" distB="0" distL="0" distR="0" wp14:anchorId="091D8EA4" wp14:editId="4DF5EB24">
                  <wp:extent cx="1952639" cy="776293"/>
                  <wp:effectExtent l="0" t="0" r="0" b="508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39" cy="776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D679C5" w14:textId="77777777" w:rsidR="00467100" w:rsidRPr="00410653" w:rsidRDefault="00467100" w:rsidP="00410653">
      <w:pPr>
        <w:rPr>
          <w:rFonts w:ascii="Times New Roman" w:hAnsi="Times New Roman" w:cs="Times New Roman"/>
          <w:sz w:val="28"/>
          <w:lang w:val="uk-UA"/>
        </w:rPr>
      </w:pPr>
    </w:p>
    <w:p w14:paraId="2E0A4EA3" w14:textId="77777777" w:rsidR="00467100" w:rsidRPr="002C20EE" w:rsidRDefault="002C20EE" w:rsidP="002C20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</w:pPr>
      <w:r w:rsidRPr="004D1E84">
        <w:rPr>
          <w:rFonts w:ascii="Times New Roman" w:hAnsi="Times New Roman" w:cs="Times New Roman"/>
          <w:b/>
          <w:sz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lang w:val="uk-UA"/>
        </w:rPr>
        <w:t xml:space="preserve">: Я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о</w:t>
      </w:r>
      <w:r w:rsidRPr="002C20EE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волод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ів</w:t>
      </w:r>
      <w:r w:rsidRPr="002C20EE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 xml:space="preserve"> навичками щодо використання різних видів операторів циклу: цикли з параметрами</w:t>
      </w:r>
      <w:r w:rsidRPr="00097CF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r w:rsidRPr="00097CF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for</w:t>
      </w:r>
      <w:r w:rsidRPr="002C20EE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, цикли з умовою</w:t>
      </w:r>
      <w:r w:rsidRPr="00097CF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r w:rsidRPr="00097CF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while</w:t>
      </w:r>
      <w:r w:rsidRPr="002C20EE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, цикли з післяумовою</w:t>
      </w:r>
      <w:r w:rsidRPr="00097CF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r w:rsidRPr="00097CF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do</w:t>
      </w:r>
      <w:r w:rsidRPr="002C20EE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-</w:t>
      </w:r>
      <w:r w:rsidRPr="00097CF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while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 xml:space="preserve"> і </w:t>
      </w:r>
      <w:r w:rsidR="00F73017" w:rsidRPr="00C219AF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 xml:space="preserve">також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д</w:t>
      </w:r>
      <w:r w:rsidRPr="002C20EE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осліди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в</w:t>
      </w:r>
      <w:r w:rsidRPr="002C20EE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 xml:space="preserve"> роботу операторів керування:</w:t>
      </w:r>
      <w:r w:rsidRPr="00097CF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r w:rsidRPr="00097CF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break</w:t>
      </w:r>
      <w:r w:rsidRPr="002C20EE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uk-UA" w:eastAsia="ru-RU"/>
        </w:rPr>
        <w:t>,</w:t>
      </w:r>
      <w:r w:rsidRPr="00097CF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 continue</w:t>
      </w:r>
      <w:r w:rsidRPr="002C20EE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uk-UA" w:eastAsia="ru-RU"/>
        </w:rPr>
        <w:t>,</w:t>
      </w:r>
      <w:r w:rsidRPr="00097CF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 return</w:t>
      </w:r>
      <w:r w:rsidRPr="002C20EE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uk-UA" w:eastAsia="ru-RU"/>
        </w:rPr>
        <w:t>,</w:t>
      </w:r>
      <w:r w:rsidRPr="00097CF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 goto</w:t>
      </w:r>
      <w:r w:rsidRPr="002C20EE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uk-UA" w:eastAsia="ru-RU"/>
        </w:rPr>
        <w:t>.</w:t>
      </w:r>
    </w:p>
    <w:sectPr w:rsidR="00467100" w:rsidRPr="002C20EE" w:rsidSect="00B91503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1134" w:right="850" w:bottom="28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88CC2" w14:textId="77777777" w:rsidR="0032733F" w:rsidRDefault="0032733F" w:rsidP="006B00D2">
      <w:pPr>
        <w:spacing w:after="0" w:line="240" w:lineRule="auto"/>
      </w:pPr>
      <w:r>
        <w:separator/>
      </w:r>
    </w:p>
  </w:endnote>
  <w:endnote w:type="continuationSeparator" w:id="0">
    <w:p w14:paraId="72D79D56" w14:textId="77777777" w:rsidR="0032733F" w:rsidRDefault="0032733F" w:rsidP="006B0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DejaVu Sans Condensed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9D7F" w14:textId="77777777" w:rsidR="002D6AD7" w:rsidRDefault="002D6AD7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93D12CE" wp14:editId="07071BCA">
              <wp:simplePos x="0" y="0"/>
              <wp:positionH relativeFrom="column">
                <wp:posOffset>2014220</wp:posOffset>
              </wp:positionH>
              <wp:positionV relativeFrom="paragraph">
                <wp:posOffset>-140256</wp:posOffset>
              </wp:positionV>
              <wp:extent cx="3764280" cy="398145"/>
              <wp:effectExtent l="0" t="0" r="0" b="0"/>
              <wp:wrapNone/>
              <wp:docPr id="267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4280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A9BC00" w14:textId="09282E9C" w:rsidR="002D6AD7" w:rsidRPr="0089773E" w:rsidRDefault="002D6AD7" w:rsidP="00823BDE">
                          <w:pPr>
                            <w:jc w:val="center"/>
                            <w:rPr>
                              <w:sz w:val="36"/>
                              <w:lang w:val="en-US"/>
                            </w:rPr>
                          </w:pPr>
                          <w:r>
                            <w:rPr>
                              <w:sz w:val="36"/>
                            </w:rPr>
                            <w:t>ЛР.ПО1.ПІ2</w:t>
                          </w:r>
                          <w:r w:rsidR="005A6C0C">
                            <w:rPr>
                              <w:sz w:val="36"/>
                              <w:lang w:val="uk-UA"/>
                            </w:rPr>
                            <w:t>21</w:t>
                          </w:r>
                          <w:r>
                            <w:rPr>
                              <w:sz w:val="36"/>
                            </w:rPr>
                            <w:t>.</w:t>
                          </w:r>
                          <w:r w:rsidR="005A6C0C">
                            <w:rPr>
                              <w:sz w:val="36"/>
                              <w:lang w:val="uk-UA"/>
                            </w:rPr>
                            <w:t>14</w:t>
                          </w:r>
                          <w:r w:rsidRPr="002D4E7E">
                            <w:rPr>
                              <w:sz w:val="36"/>
                            </w:rPr>
                            <w:t>.0</w:t>
                          </w:r>
                          <w:r>
                            <w:rPr>
                              <w:sz w:val="36"/>
                              <w:lang w:val="en-US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3D12CE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51" type="#_x0000_t202" style="position:absolute;margin-left:158.6pt;margin-top:-11.05pt;width:296.4pt;height:3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" filled="f" stroked="f">
              <v:textbox inset=",2.3mm">
                <w:txbxContent>
                  <w:p w14:paraId="46A9BC00" w14:textId="09282E9C" w:rsidR="002D6AD7" w:rsidRPr="0089773E" w:rsidRDefault="002D6AD7" w:rsidP="00823BDE">
                    <w:pPr>
                      <w:jc w:val="center"/>
                      <w:rPr>
                        <w:sz w:val="36"/>
                        <w:lang w:val="en-US"/>
                      </w:rPr>
                    </w:pPr>
                    <w:r>
                      <w:rPr>
                        <w:sz w:val="36"/>
                      </w:rPr>
                      <w:t>ЛР.ПО1.ПІ2</w:t>
                    </w:r>
                    <w:r w:rsidR="005A6C0C">
                      <w:rPr>
                        <w:sz w:val="36"/>
                        <w:lang w:val="uk-UA"/>
                      </w:rPr>
                      <w:t>21</w:t>
                    </w:r>
                    <w:r>
                      <w:rPr>
                        <w:sz w:val="36"/>
                      </w:rPr>
                      <w:t>.</w:t>
                    </w:r>
                    <w:r w:rsidR="005A6C0C">
                      <w:rPr>
                        <w:sz w:val="36"/>
                        <w:lang w:val="uk-UA"/>
                      </w:rPr>
                      <w:t>14</w:t>
                    </w:r>
                    <w:r w:rsidRPr="002D4E7E">
                      <w:rPr>
                        <w:sz w:val="36"/>
                      </w:rPr>
                      <w:t>.0</w:t>
                    </w:r>
                    <w:r>
                      <w:rPr>
                        <w:sz w:val="36"/>
                        <w:lang w:val="en-US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C1DBA4" wp14:editId="4613F274">
              <wp:simplePos x="0" y="0"/>
              <wp:positionH relativeFrom="column">
                <wp:posOffset>5775227</wp:posOffset>
              </wp:positionH>
              <wp:positionV relativeFrom="paragraph">
                <wp:posOffset>27866</wp:posOffset>
              </wp:positionV>
              <wp:extent cx="307389" cy="298084"/>
              <wp:effectExtent l="0" t="0" r="0" b="6985"/>
              <wp:wrapNone/>
              <wp:docPr id="182" name="Поле 1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7389" cy="29808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4301105" w14:textId="77777777" w:rsidR="002D6AD7" w:rsidRPr="00E27527" w:rsidRDefault="002D6AD7">
                          <w:pPr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327BF" w:rsidRPr="006327B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15</w:t>
                          </w:r>
                          <w:r>
                            <w:fldChar w:fldCharType="end"/>
                          </w:r>
                          <w:r w:rsidR="00E27527">
                            <w:rPr>
                              <w:lang w:val="en-US"/>
                            </w:rPr>
                            <w:t>111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C1DBA4" id="Поле 182" o:spid="_x0000_s1052" type="#_x0000_t202" style="position:absolute;margin-left:454.75pt;margin-top:2.2pt;width:24.2pt;height:2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" filled="f" stroked="f" strokeweight=".5pt">
              <v:textbox>
                <w:txbxContent>
                  <w:p w14:paraId="64301105" w14:textId="77777777" w:rsidR="002D6AD7" w:rsidRPr="00E27527" w:rsidRDefault="002D6AD7">
                    <w:pPr>
                      <w:rPr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327BF" w:rsidRPr="006327BF">
                      <w:rPr>
                        <w:noProof/>
                        <w:sz w:val="18"/>
                        <w:szCs w:val="18"/>
                        <w:lang w:val="en-US"/>
                      </w:rPr>
                      <w:t>15</w:t>
                    </w:r>
                    <w:r>
                      <w:fldChar w:fldCharType="end"/>
                    </w:r>
                    <w:r w:rsidR="00E27527">
                      <w:rPr>
                        <w:lang w:val="en-US"/>
                      </w:rPr>
                      <w:t>111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55558" w14:textId="05CE8746" w:rsidR="002D6AD7" w:rsidRDefault="005A6C0C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D4106A" wp14:editId="7C47C1A5">
              <wp:simplePos x="0" y="0"/>
              <wp:positionH relativeFrom="column">
                <wp:posOffset>183515</wp:posOffset>
              </wp:positionH>
              <wp:positionV relativeFrom="paragraph">
                <wp:posOffset>-514985</wp:posOffset>
              </wp:positionV>
              <wp:extent cx="798830" cy="180975"/>
              <wp:effectExtent l="0" t="0" r="1270" b="9525"/>
              <wp:wrapNone/>
              <wp:docPr id="7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83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557C03" w14:textId="12B2FF7C" w:rsidR="002D6AD7" w:rsidRPr="005A6C0C" w:rsidRDefault="005A6C0C" w:rsidP="002D4E7E">
                          <w:pPr>
                            <w:rPr>
                              <w:sz w:val="20"/>
                              <w:lang w:val="uk-UA"/>
                            </w:rPr>
                          </w:pPr>
                          <w:r>
                            <w:rPr>
                              <w:sz w:val="20"/>
                            </w:rPr>
                            <w:t>Колом</w:t>
                          </w:r>
                          <w:r>
                            <w:rPr>
                              <w:sz w:val="20"/>
                              <w:lang w:val="uk-UA"/>
                            </w:rPr>
                            <w:t>ієць В.С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DD4106A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99" type="#_x0000_t202" style="position:absolute;margin-left:14.45pt;margin-top:-40.55pt;width:62.9pt;height:14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" filled="f" stroked="f">
              <v:textbox inset="0,1mm,0,0">
                <w:txbxContent>
                  <w:p w14:paraId="2B557C03" w14:textId="12B2FF7C" w:rsidR="002D6AD7" w:rsidRPr="005A6C0C" w:rsidRDefault="005A6C0C" w:rsidP="002D4E7E">
                    <w:pPr>
                      <w:rPr>
                        <w:sz w:val="20"/>
                        <w:lang w:val="uk-UA"/>
                      </w:rPr>
                    </w:pPr>
                    <w:r>
                      <w:rPr>
                        <w:sz w:val="20"/>
                      </w:rPr>
                      <w:t>Колом</w:t>
                    </w:r>
                    <w:r>
                      <w:rPr>
                        <w:sz w:val="20"/>
                        <w:lang w:val="uk-UA"/>
                      </w:rPr>
                      <w:t>ієць В.С</w:t>
                    </w:r>
                  </w:p>
                </w:txbxContent>
              </v:textbox>
            </v:shape>
          </w:pict>
        </mc:Fallback>
      </mc:AlternateContent>
    </w:r>
    <w:r w:rsidR="002D6AD7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B5016B9" wp14:editId="3A848AFA">
              <wp:simplePos x="0" y="0"/>
              <wp:positionH relativeFrom="column">
                <wp:posOffset>1516380</wp:posOffset>
              </wp:positionH>
              <wp:positionV relativeFrom="paragraph">
                <wp:posOffset>-514350</wp:posOffset>
              </wp:positionV>
              <wp:extent cx="760095" cy="180975"/>
              <wp:effectExtent l="0" t="0" r="0" b="0"/>
              <wp:wrapNone/>
              <wp:docPr id="26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9AD48" w14:textId="77777777" w:rsidR="002D6AD7" w:rsidRPr="00823BDE" w:rsidRDefault="002D6AD7" w:rsidP="00823BDE">
                          <w:pPr>
                            <w:rPr>
                              <w:sz w:val="20"/>
                              <w:lang w:val="uk-UA"/>
                            </w:rPr>
                          </w:pPr>
                          <w:r>
                            <w:rPr>
                              <w:sz w:val="20"/>
                            </w:rPr>
                            <w:t>.</w:t>
                          </w:r>
                          <w:r w:rsidR="00CA58CA">
                            <w:rPr>
                              <w:sz w:val="20"/>
                              <w:lang w:val="en-US"/>
                            </w:rPr>
                            <w:t>22</w:t>
                          </w:r>
                          <w:r>
                            <w:rPr>
                              <w:sz w:val="20"/>
                              <w:lang w:val="uk-UA"/>
                            </w:rPr>
                            <w:t>.09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5016B9" id="_x0000_s1100" type="#_x0000_t202" style="position:absolute;margin-left:119.4pt;margin-top:-40.5pt;width:59.85pt;height:1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" filled="f" stroked="f">
              <v:textbox inset="0,1mm,0,0">
                <w:txbxContent>
                  <w:p w14:paraId="3519AD48" w14:textId="77777777" w:rsidR="002D6AD7" w:rsidRPr="00823BDE" w:rsidRDefault="002D6AD7" w:rsidP="00823BDE">
                    <w:pPr>
                      <w:rPr>
                        <w:sz w:val="20"/>
                        <w:lang w:val="uk-UA"/>
                      </w:rPr>
                    </w:pPr>
                    <w:r>
                      <w:rPr>
                        <w:sz w:val="20"/>
                      </w:rPr>
                      <w:t>.</w:t>
                    </w:r>
                    <w:r w:rsidR="00CA58CA">
                      <w:rPr>
                        <w:sz w:val="20"/>
                        <w:lang w:val="en-US"/>
                      </w:rPr>
                      <w:t>22</w:t>
                    </w:r>
                    <w:r>
                      <w:rPr>
                        <w:sz w:val="20"/>
                        <w:lang w:val="uk-UA"/>
                      </w:rPr>
                      <w:t>.09</w:t>
                    </w:r>
                  </w:p>
                </w:txbxContent>
              </v:textbox>
            </v:shape>
          </w:pict>
        </mc:Fallback>
      </mc:AlternateContent>
    </w:r>
    <w:r w:rsidR="002D6AD7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9D47583" wp14:editId="3DB20D8A">
              <wp:simplePos x="0" y="0"/>
              <wp:positionH relativeFrom="column">
                <wp:posOffset>193040</wp:posOffset>
              </wp:positionH>
              <wp:positionV relativeFrom="paragraph">
                <wp:posOffset>-362585</wp:posOffset>
              </wp:positionV>
              <wp:extent cx="760095" cy="180975"/>
              <wp:effectExtent l="0" t="0" r="0" b="0"/>
              <wp:wrapNone/>
              <wp:docPr id="26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B1864" w14:textId="77777777" w:rsidR="002D6AD7" w:rsidRDefault="002D6AD7" w:rsidP="00823BDE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.</w:t>
                          </w:r>
                          <w:r>
                            <w:rPr>
                              <w:sz w:val="20"/>
                              <w:lang w:val="uk-UA"/>
                            </w:rPr>
                            <w:t>Гуменна В.</w:t>
                          </w:r>
                          <w:r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D47583" id="_x0000_s1101" type="#_x0000_t202" style="position:absolute;margin-left:15.2pt;margin-top:-28.55pt;width:59.85pt;height:1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" filled="f" stroked="f">
              <v:textbox inset="0,1mm,0,0">
                <w:txbxContent>
                  <w:p w14:paraId="2ABB1864" w14:textId="77777777" w:rsidR="002D6AD7" w:rsidRDefault="002D6AD7" w:rsidP="00823BDE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.</w:t>
                    </w:r>
                    <w:r>
                      <w:rPr>
                        <w:sz w:val="20"/>
                        <w:lang w:val="uk-UA"/>
                      </w:rPr>
                      <w:t>Гуменна В.</w:t>
                    </w:r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6769F" w14:textId="77777777" w:rsidR="0032733F" w:rsidRDefault="0032733F" w:rsidP="006B00D2">
      <w:pPr>
        <w:spacing w:after="0" w:line="240" w:lineRule="auto"/>
      </w:pPr>
      <w:r>
        <w:separator/>
      </w:r>
    </w:p>
  </w:footnote>
  <w:footnote w:type="continuationSeparator" w:id="0">
    <w:p w14:paraId="4F9431B2" w14:textId="77777777" w:rsidR="0032733F" w:rsidRDefault="0032733F" w:rsidP="006B0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23CB6" w14:textId="77777777" w:rsidR="002D6AD7" w:rsidRPr="00E27527" w:rsidRDefault="002D6AD7" w:rsidP="006B00D2">
    <w:pPr>
      <w:pStyle w:val="Header"/>
      <w:rPr>
        <w:lang w:val="en-US"/>
      </w:rPr>
    </w:pPr>
    <w:r>
      <w:rPr>
        <w:noProof/>
        <w:sz w:val="20"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67D9160" wp14:editId="6A3EE0A5">
              <wp:simplePos x="0" y="0"/>
              <wp:positionH relativeFrom="column">
                <wp:posOffset>-457200</wp:posOffset>
              </wp:positionH>
              <wp:positionV relativeFrom="paragraph">
                <wp:posOffset>-229870</wp:posOffset>
              </wp:positionV>
              <wp:extent cx="6595110" cy="10187305"/>
              <wp:effectExtent l="19050" t="17780" r="15240" b="15240"/>
              <wp:wrapNone/>
              <wp:docPr id="47" name="Групувати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48" name="Group 48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5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4" name="Text Box 63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EB8FA" w14:textId="77777777" w:rsidR="002D6AD7" w:rsidRDefault="002D6AD7" w:rsidP="006B00D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Text Box 64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72005" w14:textId="77777777" w:rsidR="002D6AD7" w:rsidRDefault="002D6AD7" w:rsidP="006B00D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09F16" w14:textId="77777777" w:rsidR="002D6AD7" w:rsidRDefault="002D6AD7" w:rsidP="006B00D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6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410615" w14:textId="77777777" w:rsidR="002D6AD7" w:rsidRDefault="002D6AD7" w:rsidP="006B00D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67934DFC" w14:textId="77777777" w:rsidR="002D6AD7" w:rsidRDefault="002D6AD7" w:rsidP="006B00D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7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DC5CA5" w14:textId="77777777" w:rsidR="002D6AD7" w:rsidRDefault="002D6AD7" w:rsidP="006B00D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4D3CF" w14:textId="77777777" w:rsidR="002D6AD7" w:rsidRDefault="002D6AD7" w:rsidP="006B00D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7D9160" id="Групувати 47" o:spid="_x0000_s1029" style="position:absolute;margin-left:-36pt;margin-top:-18.1pt;width:519.3pt;height:802.15pt;z-index:251661312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">
              <v:group id="Group 48" o:spid="_x0000_s1030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49" o:spid="_x0000_s1031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" strokeweight="2.25pt"/>
                <v:line id="Line 50" o:spid="_x0000_s1032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<v:line id="Line 51" o:spid="_x0000_s1033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Line 52" o:spid="_x0000_s1034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line id="Line 53" o:spid="_x0000_s1035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line id="Line 54" o:spid="_x0000_s1036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" strokeweight="2.25pt"/>
                <v:line id="Line 55" o:spid="_x0000_s1037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line id="Line 56" o:spid="_x0000_s1038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57" o:spid="_x0000_s1039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"/>
                <v:line id="Line 58" o:spid="_x0000_s1040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"/>
                <v:line id="Line 59" o:spid="_x0000_s1041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60" o:spid="_x0000_s1042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61" o:spid="_x0000_s1043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62" o:spid="_x0000_s1044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45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" stroked="f">
                <v:fill opacity="32896f"/>
                <v:textbox inset="0,0,0,0">
                  <w:txbxContent>
                    <w:p w14:paraId="0B6EB8FA" w14:textId="77777777" w:rsidR="002D6AD7" w:rsidRDefault="002D6AD7" w:rsidP="006B00D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64" o:spid="_x0000_s1046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" stroked="f">
                <v:fill opacity="32896f"/>
                <v:textbox inset="0,0,0,0">
                  <w:txbxContent>
                    <w:p w14:paraId="6FA72005" w14:textId="77777777" w:rsidR="002D6AD7" w:rsidRDefault="002D6AD7" w:rsidP="006B00D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65" o:spid="_x0000_s1047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" stroked="f">
                <v:fill opacity="32896f"/>
                <v:textbox inset=".5mm,0,.5mm,.3mm">
                  <w:txbxContent>
                    <w:p w14:paraId="62709F16" w14:textId="77777777" w:rsidR="002D6AD7" w:rsidRDefault="002D6AD7" w:rsidP="006B00D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66" o:spid="_x0000_s1048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" stroked="f">
                <v:fill opacity="32896f"/>
                <v:textbox inset=".5mm,0,.5mm,.3mm">
                  <w:txbxContent>
                    <w:p w14:paraId="66410615" w14:textId="77777777" w:rsidR="002D6AD7" w:rsidRDefault="002D6AD7" w:rsidP="006B00D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67934DFC" w14:textId="77777777" w:rsidR="002D6AD7" w:rsidRDefault="002D6AD7" w:rsidP="006B00D2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67" o:spid="_x0000_s1049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" stroked="f">
                <v:fill opacity="32896f"/>
                <v:textbox inset="0,0,0,0">
                  <w:txbxContent>
                    <w:p w14:paraId="08DC5CA5" w14:textId="77777777" w:rsidR="002D6AD7" w:rsidRDefault="002D6AD7" w:rsidP="006B00D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68" o:spid="_x0000_s1050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" stroked="f">
                <v:fill opacity="32896f"/>
                <v:textbox inset="0,0,0,0">
                  <w:txbxContent>
                    <w:p w14:paraId="4E74D3CF" w14:textId="77777777" w:rsidR="002D6AD7" w:rsidRDefault="002D6AD7" w:rsidP="006B00D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5D6FDF71" w14:textId="77777777" w:rsidR="002D6AD7" w:rsidRDefault="002D6A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70619" w14:textId="77777777" w:rsidR="002D6AD7" w:rsidRDefault="002D6AD7" w:rsidP="006B00D2">
    <w:pPr>
      <w:pStyle w:val="Header"/>
    </w:pPr>
    <w:r>
      <w:rPr>
        <w:noProof/>
        <w:sz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4917BF" wp14:editId="3D20B86E">
              <wp:simplePos x="0" y="0"/>
              <wp:positionH relativeFrom="column">
                <wp:posOffset>-457200</wp:posOffset>
              </wp:positionH>
              <wp:positionV relativeFrom="paragraph">
                <wp:posOffset>-221615</wp:posOffset>
              </wp:positionV>
              <wp:extent cx="6675755" cy="10244455"/>
              <wp:effectExtent l="0" t="0" r="29845" b="23495"/>
              <wp:wrapNone/>
              <wp:docPr id="5" name="Групувати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7" name="Group 2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9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C8CDAA" w14:textId="77777777" w:rsidR="002D6AD7" w:rsidRDefault="002D6AD7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Змін.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4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948D8B" w14:textId="77777777" w:rsidR="002D6AD7" w:rsidRDefault="002D6AD7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5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5AF816" w14:textId="77777777" w:rsidR="002D6AD7" w:rsidRDefault="002D6AD7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BD6EBB" w14:textId="77777777" w:rsidR="002D6AD7" w:rsidRDefault="002D6AD7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1FDDCF" w14:textId="77777777" w:rsidR="002D6AD7" w:rsidRDefault="002D6AD7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349A16" w14:textId="77777777" w:rsidR="002D6AD7" w:rsidRDefault="002D6AD7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AAF295" w14:textId="77777777" w:rsidR="002D6AD7" w:rsidRDefault="002D6AD7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0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D7CCD4" w14:textId="77777777" w:rsidR="002D6AD7" w:rsidRDefault="002D6AD7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Затвер.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1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817EB2" w14:textId="77777777" w:rsidR="002D6AD7" w:rsidRDefault="002D6AD7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Н.контр.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2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0A7F00" w14:textId="77777777" w:rsidR="002D6AD7" w:rsidRDefault="002D6AD7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Літ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3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A09839" w14:textId="77777777" w:rsidR="002D6AD7" w:rsidRDefault="002D6AD7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4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8AEC84" w14:textId="77777777" w:rsidR="002D6AD7" w:rsidRDefault="002D6AD7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857" y="15122"/>
                            <a:ext cx="3780" cy="1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F7B8E5" w14:textId="77777777" w:rsidR="002D6AD7" w:rsidRPr="006B00D2" w:rsidRDefault="002D6AD7" w:rsidP="006B00D2">
                              <w:pPr>
                                <w:jc w:val="center"/>
                                <w:rPr>
                                  <w:sz w:val="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  <w:p w14:paraId="3E7D1E88" w14:textId="77777777" w:rsidR="002D6AD7" w:rsidRPr="006B00D2" w:rsidRDefault="002D6AD7" w:rsidP="006B00D2">
                              <w:pPr>
                                <w:jc w:val="center"/>
                                <w:rPr>
                                  <w:sz w:val="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  <w:p w14:paraId="61090C1D" w14:textId="77777777" w:rsidR="002D6AD7" w:rsidRPr="006B00D2" w:rsidRDefault="002D6AD7" w:rsidP="006B00D2">
                              <w:pPr>
                                <w:pStyle w:val="BodyText"/>
                                <w:rPr>
                                  <w:lang w:val="en-US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097CFF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5"/>
                                  <w:szCs w:val="25"/>
                                </w:rPr>
                                <w:t>РОЗРОБКА ПРОГРАМ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5"/>
                                  <w:szCs w:val="25"/>
                                  <w:lang w:val="uk-UA"/>
                                </w:rPr>
                                <w:t>З ЦИКЛІЧНИМИ АЛГОРИТМАМИ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FB852C" w14:textId="77777777" w:rsidR="002D6AD7" w:rsidRDefault="002D6AD7" w:rsidP="006B00D2">
                              <w:pPr>
                                <w:jc w:val="center"/>
                              </w:pPr>
                              <w:r>
                                <w:t>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98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5B8E13" w14:textId="77777777" w:rsidR="002D6AD7" w:rsidRDefault="002D6AD7" w:rsidP="006B00D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F73017" w:rsidRPr="00F73017">
                                <w:rPr>
                                  <w:noProof/>
                                  <w:lang w:val="uk-UA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7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9CBD7" w14:textId="77777777" w:rsidR="002D6AD7" w:rsidRPr="0055505F" w:rsidRDefault="002D6AD7" w:rsidP="006B00D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15659"/>
                            <a:ext cx="234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67B236" w14:textId="77777777" w:rsidR="002D6AD7" w:rsidRDefault="002D6AD7" w:rsidP="006B00D2">
                              <w:pPr>
                                <w:pStyle w:val="Heading5"/>
                              </w:pPr>
                              <w:r>
                                <w:t>ХПК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70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5274" y="14297"/>
                          <a:ext cx="5928" cy="6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582BA" w14:textId="60B2B81D" w:rsidR="002D6AD7" w:rsidRPr="0089773E" w:rsidRDefault="002D6AD7" w:rsidP="002D4E7E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</w:rPr>
                              <w:t>ЛР.ПО1.ПІ2</w:t>
                            </w:r>
                            <w:r w:rsidR="005A6C0C">
                              <w:rPr>
                                <w:sz w:val="36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sz w:val="36"/>
                              </w:rPr>
                              <w:t>.</w:t>
                            </w:r>
                            <w:r w:rsidR="005A6C0C">
                              <w:rPr>
                                <w:sz w:val="36"/>
                                <w:lang w:val="en-US"/>
                              </w:rPr>
                              <w:t>14</w:t>
                            </w:r>
                            <w:r w:rsidRPr="002D4E7E">
                              <w:rPr>
                                <w:sz w:val="36"/>
                              </w:rPr>
                              <w:t>.0</w:t>
                            </w:r>
                            <w:r>
                              <w:rPr>
                                <w:sz w:val="3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82800" rIns="91440" bIns="45720" anchor="t" anchorCtr="0" upright="1">
                        <a:noAutofit/>
                      </wps:bodyPr>
                    </wps:wsp>
                    <wps:wsp>
                      <wps:cNvPr id="71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2139" y="15326"/>
                          <a:ext cx="1197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9BAF3" w14:textId="77777777" w:rsidR="002D6AD7" w:rsidRDefault="002D6AD7" w:rsidP="006B00D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4917BF" id="Групувати 3" o:spid="_x0000_s1053" style="position:absolute;margin-left:-36pt;margin-top:-17.45pt;width:525.65pt;height:806.65pt;z-index:251659264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">
              <v:group id="Group 2" o:spid="_x0000_s1054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group id="Group 3" o:spid="_x0000_s1055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4" o:spid="_x0000_s1056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5" o:spid="_x0000_s1057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6" o:spid="_x0000_s1058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7" o:spid="_x0000_s1059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8" o:spid="_x0000_s1060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9" o:spid="_x0000_s1061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10" o:spid="_x0000_s1062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    <v:line id="Line 11" o:spid="_x0000_s1063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12" o:spid="_x0000_s1064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<v:line id="Line 13" o:spid="_x0000_s1065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<v:line id="Line 14" o:spid="_x0000_s1066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<v:line id="Line 15" o:spid="_x0000_s1067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<v:line id="Line 16" o:spid="_x0000_s1068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<v:line id="Line 17" o:spid="_x0000_s1069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" strokeweight="1.25pt"/>
                  <v:line id="Line 18" o:spid="_x0000_s1070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Na7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" strokeweight="1.25pt"/>
                  <v:line id="Line 19" o:spid="_x0000_s1071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<v:line id="Line 20" o:spid="_x0000_s1072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<v:line id="Line 21" o:spid="_x0000_s1073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<v:line id="Line 22" o:spid="_x0000_s1074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  <v:line id="Line 23" o:spid="_x0000_s1075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  <v:line id="Line 24" o:spid="_x0000_s1076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    <v:line id="Line 25" o:spid="_x0000_s1077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    <v:line id="Line 26" o:spid="_x0000_s1078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" strokeweight="1.25pt"/>
                  <v:line id="Line 27" o:spid="_x0000_s1079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eX9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sUcnl/iD5CbBwAAAP//AwBQSwECLQAUAAYACAAAACEA2+H2y+4AAACFAQAAEwAAAAAAAAAAAAAA&#10;AAAAAAAAW0NvbnRlbnRfVHlwZXNdLnhtbFBLAQItABQABgAIAAAAIQBa9CxbvwAAABUBAAALAAAA&#10;AAAAAAAAAAAAAB8BAABfcmVscy8ucmVsc1BLAQItABQABgAIAAAAIQCU+eX9wgAAANsAAAAPAAAA&#10;AAAAAAAAAAAAAAcCAABkcnMvZG93bnJldi54bWxQSwUGAAAAAAMAAwC3AAAA9gIAAAAA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80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" filled="f" stroked="f">
                    <v:textbox inset=".1mm,.1mm,.1mm,.1mm">
                      <w:txbxContent>
                        <w:p w14:paraId="4BC8CDAA" w14:textId="77777777" w:rsidR="002D6AD7" w:rsidRDefault="002D6AD7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Змін.</w:t>
                          </w:r>
                        </w:p>
                      </w:txbxContent>
                    </v:textbox>
                  </v:shape>
                  <v:shape id="Text Box 29" o:spid="_x0000_s1081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<v:textbox inset=".1mm,.1mm,.1mm,.1mm">
                      <w:txbxContent>
                        <w:p w14:paraId="5C948D8B" w14:textId="77777777" w:rsidR="002D6AD7" w:rsidRDefault="002D6AD7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30" o:spid="_x0000_s1082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14:paraId="095AF816" w14:textId="77777777" w:rsidR="002D6AD7" w:rsidRDefault="002D6AD7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1" o:spid="_x0000_s1083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14:paraId="58BD6EBB" w14:textId="77777777" w:rsidR="002D6AD7" w:rsidRDefault="002D6AD7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32" o:spid="_x0000_s1084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14:paraId="251FDDCF" w14:textId="77777777" w:rsidR="002D6AD7" w:rsidRDefault="002D6AD7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33" o:spid="_x0000_s1085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14:paraId="0C349A16" w14:textId="77777777" w:rsidR="002D6AD7" w:rsidRDefault="002D6AD7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34" o:spid="_x0000_s1086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14:paraId="1EAAF295" w14:textId="77777777" w:rsidR="002D6AD7" w:rsidRDefault="002D6AD7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Перевірив</w:t>
                          </w:r>
                        </w:p>
                      </w:txbxContent>
                    </v:textbox>
                  </v:shape>
                  <v:shape id="Text Box 35" o:spid="_x0000_s1087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<v:textbox inset=".1mm,.1mm,.1mm,.1mm">
                      <w:txbxContent>
                        <w:p w14:paraId="01D7CCD4" w14:textId="77777777" w:rsidR="002D6AD7" w:rsidRDefault="002D6AD7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Затвер.</w:t>
                          </w:r>
                        </w:p>
                      </w:txbxContent>
                    </v:textbox>
                  </v:shape>
                  <v:shape id="Text Box 36" o:spid="_x0000_s1088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<v:textbox inset=".1mm,.1mm,.1mm,.1mm">
                      <w:txbxContent>
                        <w:p w14:paraId="0B817EB2" w14:textId="77777777" w:rsidR="002D6AD7" w:rsidRDefault="002D6AD7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Н.контр.</w:t>
                          </w:r>
                        </w:p>
                      </w:txbxContent>
                    </v:textbox>
                  </v:shape>
                  <v:shape id="Text Box 37" o:spid="_x0000_s1089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<v:textbox inset=".1mm,.1mm,.1mm,.1mm">
                      <w:txbxContent>
                        <w:p w14:paraId="730A7F00" w14:textId="77777777" w:rsidR="002D6AD7" w:rsidRDefault="002D6AD7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Літ</w:t>
                          </w:r>
                        </w:p>
                      </w:txbxContent>
                    </v:textbox>
                  </v:shape>
                  <v:shape id="Text Box 38" o:spid="_x0000_s1090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X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D3YMZXxQAAANsAAAAP&#10;AAAAAAAAAAAAAAAAAAcCAABkcnMvZG93bnJldi54bWxQSwUGAAAAAAMAAwC3AAAA+QIAAAAA&#10;" filled="f" stroked="f">
                    <v:textbox inset=".1mm,.1mm,.1mm,.1mm">
                      <w:txbxContent>
                        <w:p w14:paraId="2FA09839" w14:textId="77777777" w:rsidR="002D6AD7" w:rsidRDefault="002D6AD7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39" o:spid="_x0000_s1091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V4jxAAAANsAAAAPAAAAZHJzL2Rvd25yZXYueG1sRI9Bi8Iw&#10;FITvwv6H8IS9iKauIl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HiJXiPEAAAA2wAAAA8A&#10;AAAAAAAAAAAAAAAABwIAAGRycy9kb3ducmV2LnhtbFBLBQYAAAAAAwADALcAAAD4AgAAAAA=&#10;" filled="f" stroked="f">
                    <v:textbox inset=".1mm,.1mm,.1mm,.1mm">
                      <w:txbxContent>
                        <w:p w14:paraId="778AEC84" w14:textId="77777777" w:rsidR="002D6AD7" w:rsidRDefault="002D6AD7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Аркушів</w:t>
                          </w:r>
                        </w:p>
                      </w:txbxContent>
                    </v:textbox>
                  </v:shape>
                </v:group>
                <v:shape id="Text Box 40" o:spid="_x0000_s1092" type="#_x0000_t202" style="position:absolute;left:4857;top:15122;width:3780;height: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" stroked="f">
                  <v:textbox inset=".5mm,.3mm,.5mm,.3mm">
                    <w:txbxContent>
                      <w:p w14:paraId="54F7B8E5" w14:textId="77777777" w:rsidR="002D6AD7" w:rsidRPr="006B00D2" w:rsidRDefault="002D6AD7" w:rsidP="006B00D2">
                        <w:pPr>
                          <w:jc w:val="center"/>
                          <w:rPr>
                            <w:sz w:val="8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</w:p>
                      <w:p w14:paraId="3E7D1E88" w14:textId="77777777" w:rsidR="002D6AD7" w:rsidRPr="006B00D2" w:rsidRDefault="002D6AD7" w:rsidP="006B00D2">
                        <w:pPr>
                          <w:jc w:val="center"/>
                          <w:rPr>
                            <w:sz w:val="8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</w:p>
                      <w:p w14:paraId="61090C1D" w14:textId="77777777" w:rsidR="002D6AD7" w:rsidRPr="006B00D2" w:rsidRDefault="002D6AD7" w:rsidP="006B00D2">
                        <w:pPr>
                          <w:pStyle w:val="BodyText"/>
                          <w:rPr>
                            <w:lang w:val="en-US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097CFF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5"/>
                            <w:szCs w:val="25"/>
                          </w:rPr>
                          <w:t>РОЗРОБКА ПРОГРАМ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5"/>
                            <w:szCs w:val="25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5"/>
                            <w:szCs w:val="25"/>
                            <w:lang w:val="uk-UA"/>
                          </w:rPr>
                          <w:t>З ЦИКЛІЧНИМИ АЛГОРИТМАМИ</w:t>
                        </w:r>
                      </w:p>
                    </w:txbxContent>
                  </v:textbox>
                </v:shape>
                <v:shape id="Text Box 41" o:spid="_x0000_s1093" type="#_x0000_t202" style="position:absolute;left:89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52FB852C" w14:textId="77777777" w:rsidR="002D6AD7" w:rsidRDefault="002D6AD7" w:rsidP="006B00D2">
                        <w:pPr>
                          <w:jc w:val="center"/>
                        </w:pPr>
                        <w:r>
                          <w:t>У</w:t>
                        </w:r>
                      </w:p>
                    </w:txbxContent>
                  </v:textbox>
                </v:shape>
                <v:shape id="Text Box 42" o:spid="_x0000_s1094" type="#_x0000_t202" style="position:absolute;left:98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675B8E13" w14:textId="77777777" w:rsidR="002D6AD7" w:rsidRDefault="002D6AD7" w:rsidP="006B00D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F73017" w:rsidRPr="00F73017">
                          <w:rPr>
                            <w:noProof/>
                            <w:lang w:val="uk-UA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Text Box 43" o:spid="_x0000_s1095" type="#_x0000_t202" style="position:absolute;left:107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7599CBD7" w14:textId="77777777" w:rsidR="002D6AD7" w:rsidRPr="0055505F" w:rsidRDefault="002D6AD7" w:rsidP="006B00D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xbxContent>
                  </v:textbox>
                </v:shape>
                <v:shape id="Text Box 44" o:spid="_x0000_s1096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" stroked="f">
                  <v:textbox>
                    <w:txbxContent>
                      <w:p w14:paraId="0267B236" w14:textId="77777777" w:rsidR="002D6AD7" w:rsidRDefault="002D6AD7" w:rsidP="006B00D2">
                        <w:pPr>
                          <w:pStyle w:val="Heading5"/>
                        </w:pPr>
                        <w:r>
                          <w:t>ХПК</w:t>
                        </w:r>
                      </w:p>
                    </w:txbxContent>
                  </v:textbox>
                </v:shape>
              </v:group>
              <v:shape id="_x0000_s1097" type="#_x0000_t202" style="position:absolute;left:5274;top:14297;width:5928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" filled="f" stroked="f">
                <v:textbox inset=",2.3mm">
                  <w:txbxContent>
                    <w:p w14:paraId="485582BA" w14:textId="60B2B81D" w:rsidR="002D6AD7" w:rsidRPr="0089773E" w:rsidRDefault="002D6AD7" w:rsidP="002D4E7E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</w:rPr>
                        <w:t>ЛР.ПО1.ПІ2</w:t>
                      </w:r>
                      <w:r w:rsidR="005A6C0C">
                        <w:rPr>
                          <w:sz w:val="36"/>
                          <w:lang w:val="en-US"/>
                        </w:rPr>
                        <w:t>21</w:t>
                      </w:r>
                      <w:r>
                        <w:rPr>
                          <w:sz w:val="36"/>
                        </w:rPr>
                        <w:t>.</w:t>
                      </w:r>
                      <w:r w:rsidR="005A6C0C">
                        <w:rPr>
                          <w:sz w:val="36"/>
                          <w:lang w:val="en-US"/>
                        </w:rPr>
                        <w:t>14</w:t>
                      </w:r>
                      <w:r w:rsidRPr="002D4E7E">
                        <w:rPr>
                          <w:sz w:val="36"/>
                        </w:rPr>
                        <w:t>.0</w:t>
                      </w:r>
                      <w:r>
                        <w:rPr>
                          <w:sz w:val="36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1098" type="#_x0000_t202" style="position:absolute;left:2139;top:15326;width:119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" filled="f" stroked="f">
                <v:textbox inset="0,1mm,0,0">
                  <w:txbxContent>
                    <w:p w14:paraId="70B9BAF3" w14:textId="77777777" w:rsidR="002D6AD7" w:rsidRDefault="002D6AD7" w:rsidP="006B00D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6A11AD71" w14:textId="77777777" w:rsidR="002D6AD7" w:rsidRDefault="002D6A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2596"/>
    <w:multiLevelType w:val="multilevel"/>
    <w:tmpl w:val="32925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D6DC3"/>
    <w:multiLevelType w:val="hybridMultilevel"/>
    <w:tmpl w:val="D4984256"/>
    <w:lvl w:ilvl="0" w:tplc="702A5AF4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60" w:hanging="360"/>
      </w:pPr>
    </w:lvl>
    <w:lvl w:ilvl="2" w:tplc="0422001B" w:tentative="1">
      <w:start w:val="1"/>
      <w:numFmt w:val="lowerRoman"/>
      <w:lvlText w:val="%3."/>
      <w:lvlJc w:val="right"/>
      <w:pPr>
        <w:ind w:left="2280" w:hanging="180"/>
      </w:pPr>
    </w:lvl>
    <w:lvl w:ilvl="3" w:tplc="0422000F" w:tentative="1">
      <w:start w:val="1"/>
      <w:numFmt w:val="decimal"/>
      <w:lvlText w:val="%4."/>
      <w:lvlJc w:val="left"/>
      <w:pPr>
        <w:ind w:left="3000" w:hanging="360"/>
      </w:pPr>
    </w:lvl>
    <w:lvl w:ilvl="4" w:tplc="04220019" w:tentative="1">
      <w:start w:val="1"/>
      <w:numFmt w:val="lowerLetter"/>
      <w:lvlText w:val="%5."/>
      <w:lvlJc w:val="left"/>
      <w:pPr>
        <w:ind w:left="3720" w:hanging="360"/>
      </w:pPr>
    </w:lvl>
    <w:lvl w:ilvl="5" w:tplc="0422001B" w:tentative="1">
      <w:start w:val="1"/>
      <w:numFmt w:val="lowerRoman"/>
      <w:lvlText w:val="%6."/>
      <w:lvlJc w:val="right"/>
      <w:pPr>
        <w:ind w:left="4440" w:hanging="180"/>
      </w:pPr>
    </w:lvl>
    <w:lvl w:ilvl="6" w:tplc="0422000F" w:tentative="1">
      <w:start w:val="1"/>
      <w:numFmt w:val="decimal"/>
      <w:lvlText w:val="%7."/>
      <w:lvlJc w:val="left"/>
      <w:pPr>
        <w:ind w:left="5160" w:hanging="360"/>
      </w:pPr>
    </w:lvl>
    <w:lvl w:ilvl="7" w:tplc="04220019" w:tentative="1">
      <w:start w:val="1"/>
      <w:numFmt w:val="lowerLetter"/>
      <w:lvlText w:val="%8."/>
      <w:lvlJc w:val="left"/>
      <w:pPr>
        <w:ind w:left="5880" w:hanging="360"/>
      </w:pPr>
    </w:lvl>
    <w:lvl w:ilvl="8" w:tplc="0422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1BEC61E8"/>
    <w:multiLevelType w:val="multilevel"/>
    <w:tmpl w:val="32925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21948"/>
    <w:multiLevelType w:val="multilevel"/>
    <w:tmpl w:val="32925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D27661"/>
    <w:multiLevelType w:val="hybridMultilevel"/>
    <w:tmpl w:val="BAF007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52FD8"/>
    <w:multiLevelType w:val="multilevel"/>
    <w:tmpl w:val="32925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0C1C0E"/>
    <w:multiLevelType w:val="multilevel"/>
    <w:tmpl w:val="0F6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3F2CDC"/>
    <w:multiLevelType w:val="hybridMultilevel"/>
    <w:tmpl w:val="B4DAA8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82B60"/>
    <w:multiLevelType w:val="hybridMultilevel"/>
    <w:tmpl w:val="A24023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73E"/>
    <w:rsid w:val="00027DD9"/>
    <w:rsid w:val="00063906"/>
    <w:rsid w:val="00074E65"/>
    <w:rsid w:val="000B1997"/>
    <w:rsid w:val="000B248D"/>
    <w:rsid w:val="00152D63"/>
    <w:rsid w:val="00175249"/>
    <w:rsid w:val="001E54F8"/>
    <w:rsid w:val="00203CA9"/>
    <w:rsid w:val="002222B7"/>
    <w:rsid w:val="00260393"/>
    <w:rsid w:val="00273DBE"/>
    <w:rsid w:val="002B232F"/>
    <w:rsid w:val="002C20EE"/>
    <w:rsid w:val="002D3EFD"/>
    <w:rsid w:val="002D4E7E"/>
    <w:rsid w:val="002D6AD7"/>
    <w:rsid w:val="0032733F"/>
    <w:rsid w:val="0036342A"/>
    <w:rsid w:val="003A66AC"/>
    <w:rsid w:val="003B0A9F"/>
    <w:rsid w:val="003B7F03"/>
    <w:rsid w:val="00410653"/>
    <w:rsid w:val="0046055E"/>
    <w:rsid w:val="00467100"/>
    <w:rsid w:val="004D1E84"/>
    <w:rsid w:val="00514AA1"/>
    <w:rsid w:val="00566039"/>
    <w:rsid w:val="005A6C0C"/>
    <w:rsid w:val="00626BFE"/>
    <w:rsid w:val="006327BF"/>
    <w:rsid w:val="0067612A"/>
    <w:rsid w:val="006B00D2"/>
    <w:rsid w:val="006B6BA3"/>
    <w:rsid w:val="006F5976"/>
    <w:rsid w:val="006F6C5D"/>
    <w:rsid w:val="00700E85"/>
    <w:rsid w:val="007040FA"/>
    <w:rsid w:val="00823BDE"/>
    <w:rsid w:val="00836151"/>
    <w:rsid w:val="0086469C"/>
    <w:rsid w:val="0089773E"/>
    <w:rsid w:val="00904449"/>
    <w:rsid w:val="00965DD6"/>
    <w:rsid w:val="009E5AD8"/>
    <w:rsid w:val="00A2075B"/>
    <w:rsid w:val="00A43F9E"/>
    <w:rsid w:val="00A55C08"/>
    <w:rsid w:val="00A60D7B"/>
    <w:rsid w:val="00AA5E19"/>
    <w:rsid w:val="00AB23A4"/>
    <w:rsid w:val="00B07DE8"/>
    <w:rsid w:val="00B84CE6"/>
    <w:rsid w:val="00B91503"/>
    <w:rsid w:val="00B93034"/>
    <w:rsid w:val="00B964EF"/>
    <w:rsid w:val="00BC1432"/>
    <w:rsid w:val="00C219AF"/>
    <w:rsid w:val="00C235E0"/>
    <w:rsid w:val="00C939AD"/>
    <w:rsid w:val="00CA58CA"/>
    <w:rsid w:val="00D4258C"/>
    <w:rsid w:val="00D54112"/>
    <w:rsid w:val="00D66F50"/>
    <w:rsid w:val="00D67347"/>
    <w:rsid w:val="00D96AC9"/>
    <w:rsid w:val="00DF1E20"/>
    <w:rsid w:val="00DF4071"/>
    <w:rsid w:val="00E27527"/>
    <w:rsid w:val="00E46965"/>
    <w:rsid w:val="00E9066C"/>
    <w:rsid w:val="00EB79A0"/>
    <w:rsid w:val="00ED133F"/>
    <w:rsid w:val="00ED2E6E"/>
    <w:rsid w:val="00F442FE"/>
    <w:rsid w:val="00F7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B04A9C8"/>
  <w15:chartTrackingRefBased/>
  <w15:docId w15:val="{AC060B92-9B92-4016-A737-A7E6F7F6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73E"/>
    <w:pPr>
      <w:spacing w:after="200" w:line="276" w:lineRule="auto"/>
    </w:pPr>
    <w:rPr>
      <w:lang w:val="ru-RU"/>
    </w:rPr>
  </w:style>
  <w:style w:type="paragraph" w:styleId="Heading5">
    <w:name w:val="heading 5"/>
    <w:basedOn w:val="Normal"/>
    <w:next w:val="Normal"/>
    <w:link w:val="Heading5Char"/>
    <w:qFormat/>
    <w:rsid w:val="006B00D2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pacing w:val="112"/>
      <w:sz w:val="60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B00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0D2"/>
  </w:style>
  <w:style w:type="paragraph" w:styleId="Footer">
    <w:name w:val="footer"/>
    <w:basedOn w:val="Normal"/>
    <w:link w:val="FooterChar"/>
    <w:uiPriority w:val="99"/>
    <w:unhideWhenUsed/>
    <w:rsid w:val="006B00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0D2"/>
  </w:style>
  <w:style w:type="character" w:customStyle="1" w:styleId="Heading5Char">
    <w:name w:val="Heading 5 Char"/>
    <w:basedOn w:val="DefaultParagraphFont"/>
    <w:link w:val="Heading5"/>
    <w:rsid w:val="006B00D2"/>
    <w:rPr>
      <w:rFonts w:ascii="Times New Roman" w:eastAsia="Times New Roman" w:hAnsi="Times New Roman" w:cs="Times New Roman"/>
      <w:spacing w:val="112"/>
      <w:sz w:val="60"/>
      <w:szCs w:val="24"/>
      <w:lang w:eastAsia="ru-RU"/>
    </w:rPr>
  </w:style>
  <w:style w:type="paragraph" w:styleId="BodyText">
    <w:name w:val="Body Text"/>
    <w:basedOn w:val="Normal"/>
    <w:link w:val="BodyTextChar"/>
    <w:rsid w:val="006B00D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6B00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9773E"/>
    <w:pPr>
      <w:ind w:left="720"/>
      <w:contextualSpacing/>
    </w:pPr>
  </w:style>
  <w:style w:type="table" w:styleId="TableGrid">
    <w:name w:val="Table Grid"/>
    <w:basedOn w:val="TableNormal"/>
    <w:uiPriority w:val="39"/>
    <w:rsid w:val="00363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07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DefaultParagraphFont"/>
    <w:rsid w:val="00B07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2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sional\Desktop\LR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9ec66a-e5aa-46be-bb1f-eac7febfc05a" xsi:nil="true"/>
    <lcf76f155ced4ddcb4097134ff3c332f xmlns="2e2249ff-7c49-4081-8171-30ae70358f10">
      <Terms xmlns="http://schemas.microsoft.com/office/infopath/2007/PartnerControls"/>
    </lcf76f155ced4ddcb4097134ff3c332f>
    <ReferenceId xmlns="2e2249ff-7c49-4081-8171-30ae70358f1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F5C71AA3AF444BD7F022C20F571EA" ma:contentTypeVersion="16" ma:contentTypeDescription="Create a new document." ma:contentTypeScope="" ma:versionID="b16dff199e2d0b5eed4bad7eaef1030a">
  <xsd:schema xmlns:xsd="http://www.w3.org/2001/XMLSchema" xmlns:xs="http://www.w3.org/2001/XMLSchema" xmlns:p="http://schemas.microsoft.com/office/2006/metadata/properties" xmlns:ns2="2e2249ff-7c49-4081-8171-30ae70358f10" xmlns:ns3="6e9ec66a-e5aa-46be-bb1f-eac7febfc05a" targetNamespace="http://schemas.microsoft.com/office/2006/metadata/properties" ma:root="true" ma:fieldsID="742095b363b46c08c0152e17a0c7015e" ns2:_="" ns3:_="">
    <xsd:import namespace="2e2249ff-7c49-4081-8171-30ae70358f10"/>
    <xsd:import namespace="6e9ec66a-e5aa-46be-bb1f-eac7febfc05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2249ff-7c49-4081-8171-30ae70358f1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ede80af-269c-47f6-8d2f-1404a58fd4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ec66a-e5aa-46be-bb1f-eac7febfc05a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d103c16-8ca5-4c20-8a44-45f0d1a270dc}" ma:internalName="TaxCatchAll" ma:showField="CatchAllData" ma:web="6e9ec66a-e5aa-46be-bb1f-eac7febfc0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CD180E-C7A2-4CDC-8FB0-69FB0EE7366C}">
  <ds:schemaRefs>
    <ds:schemaRef ds:uri="http://schemas.microsoft.com/office/2006/metadata/properties"/>
    <ds:schemaRef ds:uri="http://schemas.microsoft.com/office/infopath/2007/PartnerControls"/>
    <ds:schemaRef ds:uri="6e9ec66a-e5aa-46be-bb1f-eac7febfc05a"/>
    <ds:schemaRef ds:uri="2e2249ff-7c49-4081-8171-30ae70358f10"/>
  </ds:schemaRefs>
</ds:datastoreItem>
</file>

<file path=customXml/itemProps2.xml><?xml version="1.0" encoding="utf-8"?>
<ds:datastoreItem xmlns:ds="http://schemas.openxmlformats.org/officeDocument/2006/customXml" ds:itemID="{097AB55A-F1D2-4298-8F2A-CEDA334519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A70B92-BB91-4D93-9E42-1783538DBE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2249ff-7c49-4081-8171-30ae70358f10"/>
    <ds:schemaRef ds:uri="6e9ec66a-e5aa-46be-bb1f-eac7febfc0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695E7B-4CA7-41A5-B664-679A6E168B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LR.dotx</Template>
  <TotalTime>712</TotalTime>
  <Pages>12</Pages>
  <Words>1069</Words>
  <Characters>6094</Characters>
  <Application>Microsoft Office Word</Application>
  <DocSecurity>0</DocSecurity>
  <Lines>50</Lines>
  <Paragraphs>14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KOLOMIIETS VADYM</cp:lastModifiedBy>
  <cp:revision>3</cp:revision>
  <dcterms:created xsi:type="dcterms:W3CDTF">2023-09-18T19:54:00Z</dcterms:created>
  <dcterms:modified xsi:type="dcterms:W3CDTF">2023-09-19T19:17:00Z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0x0101004A6F5C71AA3AF444BD7F022C20F571EA</vt:lpwstr>
  </property>
</Properties>
</file>