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95F8" w14:textId="17C91D49" w:rsidR="0089773E" w:rsidRPr="00D57C65" w:rsidRDefault="0089773E" w:rsidP="0089773E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9"/>
          <w:szCs w:val="29"/>
          <w:lang w:eastAsia="ru-RU"/>
        </w:rPr>
      </w:pPr>
      <w:r w:rsidRPr="00097CFF">
        <w:rPr>
          <w:rFonts w:ascii="Arial" w:eastAsia="Times New Roman" w:hAnsi="Arial" w:cs="Arial"/>
          <w:b/>
          <w:bCs/>
          <w:color w:val="000000"/>
          <w:kern w:val="36"/>
          <w:sz w:val="29"/>
          <w:szCs w:val="29"/>
          <w:lang w:eastAsia="ru-RU"/>
        </w:rPr>
        <w:t xml:space="preserve">ЛАБОРАТОРНА РОБОТА № </w:t>
      </w:r>
      <w:r w:rsidR="00D57C65" w:rsidRPr="00D57C65">
        <w:rPr>
          <w:rFonts w:ascii="Arial" w:eastAsia="Times New Roman" w:hAnsi="Arial" w:cs="Arial"/>
          <w:b/>
          <w:bCs/>
          <w:color w:val="000000"/>
          <w:kern w:val="36"/>
          <w:sz w:val="29"/>
          <w:szCs w:val="29"/>
          <w:lang w:eastAsia="ru-RU"/>
        </w:rPr>
        <w:t>5</w:t>
      </w:r>
    </w:p>
    <w:p w14:paraId="29DC990D" w14:textId="77777777" w:rsidR="00D57C65" w:rsidRPr="00D57C65" w:rsidRDefault="00D57C65" w:rsidP="00D57C65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proofErr w:type="spellStart"/>
      <w:r w:rsidRPr="00D57C65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Обробка</w:t>
      </w:r>
      <w:proofErr w:type="spellEnd"/>
      <w:r w:rsidRPr="00D57C65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D57C65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масивів</w:t>
      </w:r>
      <w:proofErr w:type="spellEnd"/>
      <w:r w:rsidRPr="00D57C65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 xml:space="preserve"> в </w:t>
      </w:r>
      <w:proofErr w:type="spellStart"/>
      <w:r w:rsidRPr="00D57C65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програмах</w:t>
      </w:r>
      <w:proofErr w:type="spellEnd"/>
      <w:r w:rsidRPr="00D57C65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 xml:space="preserve"> на С++</w:t>
      </w:r>
    </w:p>
    <w:p w14:paraId="21CE0637" w14:textId="7275BCE5" w:rsidR="0089773E" w:rsidRPr="00D57C65" w:rsidRDefault="0089773E" w:rsidP="0089773E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</w:p>
    <w:p w14:paraId="77D12B84" w14:textId="77777777" w:rsidR="0089773E" w:rsidRPr="00097CFF" w:rsidRDefault="0089773E" w:rsidP="0089773E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eastAsia="ru-RU"/>
        </w:rPr>
      </w:pPr>
      <w:r w:rsidRPr="00097CFF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eastAsia="ru-RU"/>
        </w:rPr>
        <w:t xml:space="preserve">Мета </w:t>
      </w:r>
      <w:proofErr w:type="spellStart"/>
      <w:r w:rsidRPr="00097CFF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eastAsia="ru-RU"/>
        </w:rPr>
        <w:t>роботи</w:t>
      </w:r>
      <w:proofErr w:type="spellEnd"/>
    </w:p>
    <w:p w14:paraId="680825C4" w14:textId="77777777" w:rsidR="00D57C65" w:rsidRPr="00D57C65" w:rsidRDefault="00D57C65" w:rsidP="00D57C65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</w:pPr>
      <w:r w:rsidRPr="00D57C65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отримати практичні навики по опису і обробці одновимірних і двовимірних масивів на мові C++</w:t>
      </w:r>
    </w:p>
    <w:p w14:paraId="5044EC84" w14:textId="02DD73E5" w:rsidR="00823BDE" w:rsidRDefault="0036342A" w:rsidP="00823BDE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 xml:space="preserve">Варіант </w:t>
      </w:r>
      <w:r w:rsidR="00B07DE8">
        <w:rPr>
          <w:rFonts w:ascii="Times New Roman" w:hAnsi="Times New Roman" w:cs="Times New Roman"/>
          <w:b/>
          <w:sz w:val="32"/>
          <w:lang w:val="uk-UA"/>
        </w:rPr>
        <w:t>14</w:t>
      </w:r>
    </w:p>
    <w:p w14:paraId="4A230360" w14:textId="77777777" w:rsidR="002353F6" w:rsidRDefault="002353F6" w:rsidP="002353F6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  <w:proofErr w:type="spellStart"/>
      <w:r>
        <w:rPr>
          <w:rStyle w:val="normaltextrun"/>
          <w:color w:val="000000"/>
          <w:sz w:val="28"/>
          <w:szCs w:val="28"/>
          <w:lang w:val="ru-RU"/>
        </w:rPr>
        <w:t>Знайти</w:t>
      </w:r>
      <w:proofErr w:type="spellEnd"/>
      <w:r>
        <w:rPr>
          <w:rStyle w:val="normaltextrun"/>
          <w:color w:val="000000"/>
          <w:sz w:val="28"/>
          <w:szCs w:val="28"/>
          <w:lang w:val="ru-RU"/>
        </w:rPr>
        <w:t>:</w:t>
      </w:r>
      <w:r>
        <w:rPr>
          <w:rStyle w:val="eop"/>
          <w:color w:val="000000"/>
          <w:sz w:val="28"/>
          <w:szCs w:val="28"/>
        </w:rPr>
        <w:t> </w:t>
      </w:r>
    </w:p>
    <w:p w14:paraId="3C455510" w14:textId="77777777" w:rsidR="002353F6" w:rsidRDefault="002353F6" w:rsidP="002353F6">
      <w:pPr>
        <w:pStyle w:val="paragraph"/>
        <w:numPr>
          <w:ilvl w:val="0"/>
          <w:numId w:val="10"/>
        </w:numPr>
        <w:spacing w:before="0" w:beforeAutospacing="0" w:after="0" w:afterAutospacing="0"/>
        <w:ind w:left="450" w:firstLine="0"/>
        <w:textAlignment w:val="baseline"/>
        <w:rPr>
          <w:sz w:val="28"/>
          <w:szCs w:val="28"/>
        </w:rPr>
      </w:pPr>
      <w:proofErr w:type="spellStart"/>
      <w:r>
        <w:rPr>
          <w:rStyle w:val="normaltextrun"/>
          <w:color w:val="000000"/>
          <w:sz w:val="28"/>
          <w:szCs w:val="28"/>
          <w:lang w:val="ru-RU"/>
        </w:rPr>
        <w:t>добуток</w:t>
      </w:r>
      <w:proofErr w:type="spellEnd"/>
      <w:r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color w:val="000000"/>
          <w:sz w:val="28"/>
          <w:szCs w:val="28"/>
          <w:lang w:val="ru-RU"/>
        </w:rPr>
        <w:t>від’ємних</w:t>
      </w:r>
      <w:proofErr w:type="spellEnd"/>
      <w:r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color w:val="000000"/>
          <w:sz w:val="28"/>
          <w:szCs w:val="28"/>
          <w:lang w:val="ru-RU"/>
        </w:rPr>
        <w:t>елементів</w:t>
      </w:r>
      <w:proofErr w:type="spellEnd"/>
      <w:r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color w:val="000000"/>
          <w:sz w:val="28"/>
          <w:szCs w:val="28"/>
          <w:lang w:val="ru-RU"/>
        </w:rPr>
        <w:t>масиву</w:t>
      </w:r>
      <w:proofErr w:type="spellEnd"/>
      <w:r>
        <w:rPr>
          <w:rStyle w:val="normaltextrun"/>
          <w:color w:val="000000"/>
          <w:sz w:val="28"/>
          <w:szCs w:val="28"/>
          <w:lang w:val="ru-RU"/>
        </w:rPr>
        <w:t>;</w:t>
      </w:r>
      <w:r>
        <w:rPr>
          <w:rStyle w:val="eop"/>
          <w:color w:val="000000"/>
          <w:sz w:val="28"/>
          <w:szCs w:val="28"/>
        </w:rPr>
        <w:t> </w:t>
      </w:r>
    </w:p>
    <w:p w14:paraId="4ADD22D3" w14:textId="77777777" w:rsidR="002353F6" w:rsidRPr="002353F6" w:rsidRDefault="002353F6" w:rsidP="002353F6">
      <w:pPr>
        <w:pStyle w:val="paragraph"/>
        <w:numPr>
          <w:ilvl w:val="0"/>
          <w:numId w:val="11"/>
        </w:numPr>
        <w:spacing w:before="0" w:beforeAutospacing="0" w:after="0" w:afterAutospacing="0"/>
        <w:ind w:left="450" w:firstLine="0"/>
        <w:textAlignment w:val="baseline"/>
        <w:rPr>
          <w:sz w:val="28"/>
          <w:szCs w:val="28"/>
          <w:lang w:val="ru-RU"/>
        </w:rPr>
      </w:pPr>
      <w:proofErr w:type="spellStart"/>
      <w:r>
        <w:rPr>
          <w:rStyle w:val="normaltextrun"/>
          <w:color w:val="000000"/>
          <w:sz w:val="28"/>
          <w:szCs w:val="28"/>
          <w:lang w:val="ru-RU"/>
        </w:rPr>
        <w:t>кількість</w:t>
      </w:r>
      <w:proofErr w:type="spellEnd"/>
      <w:r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color w:val="000000"/>
          <w:sz w:val="28"/>
          <w:szCs w:val="28"/>
          <w:lang w:val="ru-RU"/>
        </w:rPr>
        <w:t>елементів</w:t>
      </w:r>
      <w:proofErr w:type="spellEnd"/>
      <w:r>
        <w:rPr>
          <w:rStyle w:val="normaltextrun"/>
          <w:color w:val="000000"/>
          <w:sz w:val="28"/>
          <w:szCs w:val="28"/>
          <w:lang w:val="ru-RU"/>
        </w:rPr>
        <w:t xml:space="preserve"> з </w:t>
      </w:r>
      <w:proofErr w:type="spellStart"/>
      <w:r>
        <w:rPr>
          <w:rStyle w:val="normaltextrun"/>
          <w:color w:val="000000"/>
          <w:sz w:val="28"/>
          <w:szCs w:val="28"/>
          <w:lang w:val="ru-RU"/>
        </w:rPr>
        <w:t>парним</w:t>
      </w:r>
      <w:proofErr w:type="spellEnd"/>
      <w:r>
        <w:rPr>
          <w:rStyle w:val="normaltextrun"/>
          <w:color w:val="000000"/>
          <w:sz w:val="28"/>
          <w:szCs w:val="28"/>
          <w:lang w:val="ru-RU"/>
        </w:rPr>
        <w:t xml:space="preserve"> номером, </w:t>
      </w:r>
      <w:proofErr w:type="spellStart"/>
      <w:r>
        <w:rPr>
          <w:rStyle w:val="normaltextrun"/>
          <w:color w:val="000000"/>
          <w:sz w:val="28"/>
          <w:szCs w:val="28"/>
          <w:lang w:val="ru-RU"/>
        </w:rPr>
        <w:t>менших</w:t>
      </w:r>
      <w:proofErr w:type="spellEnd"/>
      <w:r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color w:val="000000"/>
          <w:sz w:val="28"/>
          <w:szCs w:val="28"/>
          <w:lang w:val="ru-RU"/>
        </w:rPr>
        <w:t>віддалений</w:t>
      </w:r>
      <w:proofErr w:type="spellEnd"/>
      <w:r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color w:val="000000"/>
          <w:sz w:val="28"/>
          <w:szCs w:val="28"/>
          <w:lang w:val="ru-RU"/>
        </w:rPr>
        <w:t>від</w:t>
      </w:r>
      <w:proofErr w:type="spellEnd"/>
      <w:r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color w:val="000000"/>
          <w:sz w:val="28"/>
          <w:szCs w:val="28"/>
          <w:lang w:val="ru-RU"/>
        </w:rPr>
        <w:t>середнього</w:t>
      </w:r>
      <w:proofErr w:type="spellEnd"/>
      <w:r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color w:val="000000"/>
          <w:sz w:val="28"/>
          <w:szCs w:val="28"/>
          <w:lang w:val="ru-RU"/>
        </w:rPr>
        <w:t>арифметичного</w:t>
      </w:r>
      <w:proofErr w:type="spellEnd"/>
      <w:r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color w:val="000000"/>
          <w:sz w:val="28"/>
          <w:szCs w:val="28"/>
          <w:lang w:val="ru-RU"/>
        </w:rPr>
        <w:t>всіх</w:t>
      </w:r>
      <w:proofErr w:type="spellEnd"/>
      <w:r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color w:val="000000"/>
          <w:sz w:val="28"/>
          <w:szCs w:val="28"/>
          <w:lang w:val="ru-RU"/>
        </w:rPr>
        <w:t>елементів</w:t>
      </w:r>
      <w:proofErr w:type="spellEnd"/>
      <w:r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color w:val="000000"/>
          <w:sz w:val="28"/>
          <w:szCs w:val="28"/>
          <w:lang w:val="ru-RU"/>
        </w:rPr>
        <w:t>масиву</w:t>
      </w:r>
      <w:proofErr w:type="spellEnd"/>
      <w:r>
        <w:rPr>
          <w:rStyle w:val="normaltextrun"/>
          <w:color w:val="000000"/>
          <w:sz w:val="28"/>
          <w:szCs w:val="28"/>
          <w:lang w:val="ru-RU"/>
        </w:rPr>
        <w:t>;</w:t>
      </w:r>
      <w:r>
        <w:rPr>
          <w:rStyle w:val="eop"/>
          <w:color w:val="000000"/>
          <w:sz w:val="28"/>
          <w:szCs w:val="28"/>
        </w:rPr>
        <w:t> </w:t>
      </w:r>
    </w:p>
    <w:p w14:paraId="208DD497" w14:textId="77777777" w:rsidR="002353F6" w:rsidRPr="002353F6" w:rsidRDefault="002353F6" w:rsidP="002353F6">
      <w:pPr>
        <w:pStyle w:val="paragraph"/>
        <w:numPr>
          <w:ilvl w:val="0"/>
          <w:numId w:val="12"/>
        </w:numPr>
        <w:spacing w:before="0" w:beforeAutospacing="0" w:after="0" w:afterAutospacing="0"/>
        <w:ind w:left="450" w:firstLine="0"/>
        <w:textAlignment w:val="baseline"/>
        <w:rPr>
          <w:sz w:val="28"/>
          <w:szCs w:val="28"/>
          <w:lang w:val="ru-RU"/>
        </w:rPr>
      </w:pPr>
      <w:r>
        <w:rPr>
          <w:rStyle w:val="normaltextrun"/>
          <w:color w:val="000000"/>
          <w:sz w:val="28"/>
          <w:szCs w:val="28"/>
          <w:lang w:val="ru-RU"/>
        </w:rPr>
        <w:t xml:space="preserve">номер </w:t>
      </w:r>
      <w:proofErr w:type="spellStart"/>
      <w:r>
        <w:rPr>
          <w:rStyle w:val="normaltextrun"/>
          <w:color w:val="000000"/>
          <w:sz w:val="28"/>
          <w:szCs w:val="28"/>
          <w:lang w:val="ru-RU"/>
        </w:rPr>
        <w:t>найбільшого</w:t>
      </w:r>
      <w:proofErr w:type="spellEnd"/>
      <w:r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color w:val="000000"/>
          <w:sz w:val="28"/>
          <w:szCs w:val="28"/>
          <w:lang w:val="ru-RU"/>
        </w:rPr>
        <w:t>із</w:t>
      </w:r>
      <w:proofErr w:type="spellEnd"/>
      <w:r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color w:val="000000"/>
          <w:sz w:val="28"/>
          <w:szCs w:val="28"/>
          <w:lang w:val="ru-RU"/>
        </w:rPr>
        <w:t>елементів</w:t>
      </w:r>
      <w:proofErr w:type="spellEnd"/>
      <w:r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color w:val="000000"/>
          <w:sz w:val="28"/>
          <w:szCs w:val="28"/>
          <w:lang w:val="ru-RU"/>
        </w:rPr>
        <w:t>масиву</w:t>
      </w:r>
      <w:proofErr w:type="spellEnd"/>
      <w:r>
        <w:rPr>
          <w:rStyle w:val="normaltextrun"/>
          <w:color w:val="000000"/>
          <w:sz w:val="28"/>
          <w:szCs w:val="28"/>
          <w:lang w:val="ru-RU"/>
        </w:rPr>
        <w:t>;</w:t>
      </w:r>
      <w:r>
        <w:rPr>
          <w:rStyle w:val="eop"/>
          <w:color w:val="000000"/>
          <w:sz w:val="28"/>
          <w:szCs w:val="28"/>
        </w:rPr>
        <w:t> </w:t>
      </w:r>
    </w:p>
    <w:p w14:paraId="2B8EE09B" w14:textId="4BEFDFAF" w:rsidR="0089773E" w:rsidRDefault="00B07DE8" w:rsidP="0089773E">
      <w:pPr>
        <w:rPr>
          <w:rFonts w:ascii="Times New Roman" w:hAnsi="Times New Roman" w:cs="Times New Roman"/>
          <w:sz w:val="28"/>
          <w:lang w:val="uk-UA"/>
        </w:rPr>
      </w:pPr>
      <w:r>
        <w:rPr>
          <w:color w:val="000000"/>
          <w:sz w:val="12"/>
          <w:szCs w:val="12"/>
          <w:shd w:val="clear" w:color="auto" w:fill="FFFFFF"/>
        </w:rPr>
        <w:br/>
      </w:r>
    </w:p>
    <w:p w14:paraId="234B6A7C" w14:textId="77777777" w:rsidR="0089773E" w:rsidRPr="0089773E" w:rsidRDefault="0089773E" w:rsidP="0089773E">
      <w:pPr>
        <w:rPr>
          <w:rFonts w:ascii="Times New Roman" w:hAnsi="Times New Roman" w:cs="Times New Roman"/>
          <w:b/>
          <w:sz w:val="32"/>
          <w:lang w:val="uk-UA"/>
        </w:rPr>
      </w:pPr>
      <w:r w:rsidRPr="0089773E">
        <w:rPr>
          <w:rFonts w:ascii="Times New Roman" w:hAnsi="Times New Roman" w:cs="Times New Roman"/>
          <w:b/>
          <w:sz w:val="32"/>
          <w:lang w:val="uk-UA"/>
        </w:rPr>
        <w:t>Формалізація задачі</w:t>
      </w:r>
    </w:p>
    <w:p w14:paraId="0E9DE986" w14:textId="77777777" w:rsidR="002353F6" w:rsidRPr="002353F6" w:rsidRDefault="002353F6" w:rsidP="002353F6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Добуток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від'ємних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елементів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масиву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5B14613E" w14:textId="77777777" w:rsidR="002353F6" w:rsidRPr="002353F6" w:rsidRDefault="002353F6" w:rsidP="002353F6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Вхідні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дані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Масив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цілих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чисел.</w:t>
      </w:r>
    </w:p>
    <w:p w14:paraId="37E35DC4" w14:textId="77777777" w:rsidR="002353F6" w:rsidRPr="002353F6" w:rsidRDefault="002353F6" w:rsidP="002353F6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Вихідні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дані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Ціле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число -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добуток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всіх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від'ємних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елементів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масиву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89104AB" w14:textId="77777777" w:rsidR="002353F6" w:rsidRPr="002353F6" w:rsidRDefault="002353F6" w:rsidP="002353F6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Алгоритм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5E6CCD24" w14:textId="77777777" w:rsidR="002353F6" w:rsidRPr="002353F6" w:rsidRDefault="002353F6" w:rsidP="002353F6">
      <w:pPr>
        <w:numPr>
          <w:ilvl w:val="2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Проходимося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кожному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елементу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масиву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F06C0B0" w14:textId="28741D26" w:rsidR="002353F6" w:rsidRPr="002353F6" w:rsidRDefault="002353F6" w:rsidP="002353F6">
      <w:pPr>
        <w:numPr>
          <w:ilvl w:val="2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від'ємний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додаємо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dobutok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яка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зберігає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добуток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11AD4EA" w14:textId="77777777" w:rsidR="002353F6" w:rsidRPr="002353F6" w:rsidRDefault="002353F6" w:rsidP="002353F6">
      <w:pPr>
        <w:numPr>
          <w:ilvl w:val="2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Повертаємо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 -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добуток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від'ємних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елементів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D66D898" w14:textId="77777777" w:rsidR="002353F6" w:rsidRPr="002353F6" w:rsidRDefault="002353F6" w:rsidP="002353F6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елементів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парним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номером,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менших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віддалений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середнього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арифметичного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всіх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елементів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масиву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D9012E9" w14:textId="77777777" w:rsidR="002353F6" w:rsidRPr="002353F6" w:rsidRDefault="002353F6" w:rsidP="002353F6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Вхідні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дані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Масив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цілих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чисел.</w:t>
      </w:r>
    </w:p>
    <w:p w14:paraId="1B3270BA" w14:textId="77777777" w:rsidR="002353F6" w:rsidRPr="002353F6" w:rsidRDefault="002353F6" w:rsidP="002353F6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Вихідні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дані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Ціле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число -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елементів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парними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індексами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менших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середнє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арифметичне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всіх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елементів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масиву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91B619D" w14:textId="77777777" w:rsidR="002353F6" w:rsidRPr="002353F6" w:rsidRDefault="002353F6" w:rsidP="002353F6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Алгоритм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2A7CC045" w14:textId="77777777" w:rsidR="002353F6" w:rsidRPr="002353F6" w:rsidRDefault="002353F6" w:rsidP="002353F6">
      <w:pPr>
        <w:numPr>
          <w:ilvl w:val="2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Знайдіть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середнє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арифметичне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всіх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елементів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масиву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EE8D0D7" w14:textId="77777777" w:rsidR="002353F6" w:rsidRPr="002353F6" w:rsidRDefault="002353F6" w:rsidP="002353F6">
      <w:pPr>
        <w:numPr>
          <w:ilvl w:val="2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Проходимося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елементам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масиву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парними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індексами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4A07D4F" w14:textId="77777777" w:rsidR="002353F6" w:rsidRPr="002353F6" w:rsidRDefault="002353F6" w:rsidP="002353F6">
      <w:pPr>
        <w:numPr>
          <w:ilvl w:val="2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менший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середнє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арифметичне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збільшуємо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лічильник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BF3F1D3" w14:textId="77777777" w:rsidR="002353F6" w:rsidRPr="002353F6" w:rsidRDefault="002353F6" w:rsidP="002353F6">
      <w:pPr>
        <w:numPr>
          <w:ilvl w:val="2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Повертаємо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 -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таких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елементів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891195A" w14:textId="77777777" w:rsidR="002353F6" w:rsidRPr="002353F6" w:rsidRDefault="002353F6" w:rsidP="002353F6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Номер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найбільшого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елементів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масиву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186422D" w14:textId="77777777" w:rsidR="002353F6" w:rsidRPr="002353F6" w:rsidRDefault="002353F6" w:rsidP="002353F6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Вхідні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дані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Масив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цілих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чисел.</w:t>
      </w:r>
    </w:p>
    <w:p w14:paraId="56A57FD4" w14:textId="77777777" w:rsidR="002353F6" w:rsidRPr="002353F6" w:rsidRDefault="002353F6" w:rsidP="002353F6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Вихідні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дані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Ціле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число - номер (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індекс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найбільшого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елемента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масиві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625CCCC" w14:textId="77777777" w:rsidR="002353F6" w:rsidRPr="002353F6" w:rsidRDefault="002353F6" w:rsidP="002353F6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Алгоритм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132E6D5A" w14:textId="77777777" w:rsidR="002353F6" w:rsidRPr="002353F6" w:rsidRDefault="002353F6" w:rsidP="002353F6">
      <w:pPr>
        <w:numPr>
          <w:ilvl w:val="2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Знайдіть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максимальний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масиві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725D4DB" w14:textId="77777777" w:rsidR="002353F6" w:rsidRPr="002353F6" w:rsidRDefault="002353F6" w:rsidP="002353F6">
      <w:pPr>
        <w:numPr>
          <w:ilvl w:val="2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Проходимося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кожному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елементу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масиву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знаходимо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індекс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першого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входження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максимального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163DA7C" w14:textId="77777777" w:rsidR="002353F6" w:rsidRPr="002353F6" w:rsidRDefault="002353F6" w:rsidP="002353F6">
      <w:pPr>
        <w:numPr>
          <w:ilvl w:val="2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Повертаємо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 - номер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найбільшого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елемента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індекс</w:t>
      </w:r>
      <w:proofErr w:type="spellEnd"/>
      <w:r w:rsidRPr="0023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1D5CE520" w14:textId="64954421" w:rsidR="00203CA9" w:rsidRPr="002222B7" w:rsidRDefault="00203CA9" w:rsidP="002353F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CEAD42" w14:textId="77777777" w:rsidR="00EB79A0" w:rsidRPr="00EB79A0" w:rsidRDefault="00EB79A0" w:rsidP="00EB79A0">
      <w:pPr>
        <w:spacing w:after="0" w:line="27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6D96C09" w14:textId="77777777" w:rsidR="00EB79A0" w:rsidRDefault="00EB79A0" w:rsidP="0089773E">
      <w:pPr>
        <w:rPr>
          <w:rFonts w:ascii="Times New Roman" w:hAnsi="Times New Roman" w:cs="Times New Roman"/>
          <w:sz w:val="28"/>
          <w:lang w:val="uk-UA"/>
        </w:rPr>
      </w:pPr>
    </w:p>
    <w:p w14:paraId="7EE51466" w14:textId="696A2C9A" w:rsidR="00B93034" w:rsidRPr="002B232F" w:rsidRDefault="00B93034" w:rsidP="0089773E">
      <w:pPr>
        <w:rPr>
          <w:rFonts w:ascii="Times New Roman" w:hAnsi="Times New Roman" w:cs="Times New Roman"/>
          <w:sz w:val="28"/>
        </w:rPr>
      </w:pPr>
    </w:p>
    <w:p w14:paraId="558626B4" w14:textId="2359CC4C" w:rsidR="00B93034" w:rsidRPr="002B232F" w:rsidRDefault="00B93034" w:rsidP="0089773E">
      <w:pPr>
        <w:rPr>
          <w:rFonts w:ascii="Times New Roman" w:hAnsi="Times New Roman" w:cs="Times New Roman"/>
          <w:sz w:val="28"/>
        </w:rPr>
      </w:pPr>
    </w:p>
    <w:p w14:paraId="1687B4CA" w14:textId="485E08C2" w:rsidR="00B93034" w:rsidRPr="002B232F" w:rsidRDefault="00B93034" w:rsidP="0089773E">
      <w:pPr>
        <w:rPr>
          <w:rFonts w:ascii="Times New Roman" w:hAnsi="Times New Roman" w:cs="Times New Roman"/>
          <w:sz w:val="28"/>
        </w:rPr>
      </w:pPr>
    </w:p>
    <w:p w14:paraId="79D6D405" w14:textId="2969A171" w:rsidR="0046055E" w:rsidRDefault="0046055E" w:rsidP="00B07DE8">
      <w:pPr>
        <w:rPr>
          <w:rFonts w:ascii="Times New Roman" w:hAnsi="Times New Roman" w:cs="Times New Roman"/>
          <w:b/>
          <w:sz w:val="32"/>
          <w:lang w:val="uk-UA"/>
        </w:rPr>
      </w:pPr>
    </w:p>
    <w:p w14:paraId="4190CD89" w14:textId="20A7E916" w:rsidR="00B93034" w:rsidRDefault="00B93034" w:rsidP="0089773E">
      <w:pPr>
        <w:rPr>
          <w:rFonts w:ascii="Times New Roman" w:hAnsi="Times New Roman" w:cs="Times New Roman"/>
          <w:b/>
          <w:sz w:val="32"/>
          <w:lang w:val="uk-UA"/>
        </w:rPr>
      </w:pPr>
      <w:r w:rsidRPr="00B93034">
        <w:rPr>
          <w:rFonts w:ascii="Times New Roman" w:hAnsi="Times New Roman" w:cs="Times New Roman"/>
          <w:b/>
          <w:sz w:val="32"/>
          <w:lang w:val="uk-UA"/>
        </w:rPr>
        <w:t>Лістинг програми:</w:t>
      </w:r>
    </w:p>
    <w:p w14:paraId="00465C58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6513B37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5597D02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51D774A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76293F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E194E26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D7CFD0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20;</w:t>
      </w:r>
    </w:p>
    <w:p w14:paraId="414C2765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serarefm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min_diff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number_min_diff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21901673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dobutok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1,kilkyst = 0,kilkyst_negative = 0,maxIndex = 0,maxElement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[0],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maxIndices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[n],count = 0; </w:t>
      </w:r>
    </w:p>
    <w:p w14:paraId="2FB9FB91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(time(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CF4AF96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200D307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rand() % 21-10;</w:t>
      </w:r>
    </w:p>
    <w:p w14:paraId="14AC7C9A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&lt; 0) {</w:t>
      </w:r>
    </w:p>
    <w:p w14:paraId="3834D73E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dobutok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E32414F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kilkyst_negative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9006118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99B70D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A1045B0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i+1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4E5438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01B5AD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9A34C58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 = 0;</w:t>
      </w:r>
    </w:p>
    <w:p w14:paraId="48B4A309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DF781F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100DAA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maxIndices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[count]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E8E26A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count++;</w:t>
      </w:r>
    </w:p>
    <w:p w14:paraId="3742C411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7688590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1FD8A06F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8F81DD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serarefm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n;</w:t>
      </w:r>
    </w:p>
    <w:p w14:paraId="2075D653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2) {</w:t>
      </w:r>
    </w:p>
    <w:p w14:paraId="63ABFC3A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= abs(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serarefm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7F82140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(diff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min_diff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206878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min_diff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diff;</w:t>
      </w:r>
    </w:p>
    <w:p w14:paraId="2754A3BB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number_min_diff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19F221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kilkyst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7F6ADAD7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5A57E0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(diff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min_diff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EA0A43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kilkyst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++; </w:t>
      </w:r>
    </w:p>
    <w:p w14:paraId="4A9876AB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0D5F27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083D9F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30F088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kilkyst_negative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14:paraId="358836DF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nDobutok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dobutok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ADDBF5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DC22C4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"Negative elements not found!"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2E8E19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Serarefm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serarefm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0E2735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Kilkyst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kilkyst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02D2BA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"max numbers index: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5B056F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9EC4154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maxIndices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]+1;</w:t>
      </w:r>
    </w:p>
    <w:p w14:paraId="1792EA5E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 - 1) {</w:t>
      </w:r>
    </w:p>
    <w:p w14:paraId="7A35CA1F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980D61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4647D5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3EB17C" w14:textId="77777777" w:rsidR="004F38D6" w:rsidRDefault="004F38D6" w:rsidP="004F3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A5AA63" w14:textId="272BCCAC" w:rsidR="00AD32C1" w:rsidRDefault="004F38D6" w:rsidP="004F38D6">
      <w:pPr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FEFBD1" w14:textId="7B4B33BD" w:rsidR="00B07DE8" w:rsidRPr="00AD32C1" w:rsidRDefault="00B07DE8" w:rsidP="00AD32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25D957" w14:textId="216AE2D0" w:rsidR="0036342A" w:rsidRPr="00AD32C1" w:rsidRDefault="00AD32C1" w:rsidP="0089773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Результат:</w:t>
      </w:r>
    </w:p>
    <w:p w14:paraId="2B0FB6DF" w14:textId="45A126C0" w:rsidR="00B93034" w:rsidRPr="00AD32C1" w:rsidRDefault="00B93034" w:rsidP="0089773E">
      <w:pPr>
        <w:rPr>
          <w:rFonts w:ascii="Times New Roman" w:hAnsi="Times New Roman" w:cs="Times New Roman"/>
          <w:b/>
          <w:sz w:val="32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06"/>
      </w:tblGrid>
      <w:tr w:rsidR="00074E65" w14:paraId="0B9FD8AE" w14:textId="77777777" w:rsidTr="00AD32C1">
        <w:tc>
          <w:tcPr>
            <w:tcW w:w="3463" w:type="dxa"/>
          </w:tcPr>
          <w:p w14:paraId="14E761CE" w14:textId="0A56A29A" w:rsidR="00074E65" w:rsidRPr="00D4049A" w:rsidRDefault="004F38D6" w:rsidP="0089773E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4F38D6">
              <w:rPr>
                <w:rFonts w:ascii="Times New Roman" w:hAnsi="Times New Roman" w:cs="Times New Roman"/>
                <w:b/>
                <w:sz w:val="32"/>
                <w:lang w:val="uk-UA"/>
              </w:rPr>
              <w:lastRenderedPageBreak/>
              <w:drawing>
                <wp:inline distT="0" distB="0" distL="0" distR="0" wp14:anchorId="38A894E9" wp14:editId="36657381">
                  <wp:extent cx="2533780" cy="4699242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780" cy="4699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DC4D60" w14:textId="77777777" w:rsidR="00027DD9" w:rsidRDefault="00027DD9" w:rsidP="0089773E">
      <w:pPr>
        <w:rPr>
          <w:rFonts w:ascii="Times New Roman" w:hAnsi="Times New Roman" w:cs="Times New Roman"/>
          <w:sz w:val="28"/>
          <w:lang w:val="en-US"/>
        </w:rPr>
      </w:pPr>
    </w:p>
    <w:p w14:paraId="34911A5E" w14:textId="77777777" w:rsidR="00B93034" w:rsidRDefault="00B93034" w:rsidP="0089773E">
      <w:pPr>
        <w:rPr>
          <w:rFonts w:ascii="Times New Roman" w:hAnsi="Times New Roman" w:cs="Times New Roman"/>
          <w:sz w:val="28"/>
          <w:lang w:val="en-US"/>
        </w:rPr>
      </w:pPr>
    </w:p>
    <w:p w14:paraId="53156E93" w14:textId="77777777" w:rsidR="00AD32C1" w:rsidRDefault="00AD32C1" w:rsidP="002B232F">
      <w:pPr>
        <w:rPr>
          <w:rFonts w:ascii="Times New Roman" w:hAnsi="Times New Roman" w:cs="Times New Roman"/>
          <w:b/>
          <w:sz w:val="32"/>
          <w:lang w:val="uk-UA"/>
        </w:rPr>
      </w:pPr>
    </w:p>
    <w:p w14:paraId="3DAD4E5B" w14:textId="0CCDED4E" w:rsidR="002B232F" w:rsidRPr="002B232F" w:rsidRDefault="002B232F" w:rsidP="002B232F">
      <w:pPr>
        <w:rPr>
          <w:rFonts w:ascii="Times New Roman" w:hAnsi="Times New Roman" w:cs="Times New Roman"/>
          <w:b/>
          <w:sz w:val="32"/>
        </w:rPr>
      </w:pPr>
      <w:r w:rsidRPr="0089773E">
        <w:rPr>
          <w:rFonts w:ascii="Times New Roman" w:hAnsi="Times New Roman" w:cs="Times New Roman"/>
          <w:b/>
          <w:sz w:val="32"/>
          <w:lang w:val="uk-UA"/>
        </w:rPr>
        <w:t xml:space="preserve">Задача </w:t>
      </w:r>
      <w:r w:rsidRPr="002B232F">
        <w:rPr>
          <w:rFonts w:ascii="Times New Roman" w:hAnsi="Times New Roman" w:cs="Times New Roman"/>
          <w:b/>
          <w:sz w:val="32"/>
        </w:rPr>
        <w:t>2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89"/>
        <w:gridCol w:w="680"/>
        <w:gridCol w:w="972"/>
        <w:gridCol w:w="3374"/>
        <w:gridCol w:w="1248"/>
      </w:tblGrid>
      <w:tr w:rsidR="00AD32C1" w:rsidRPr="008C6438" w14:paraId="51C58205" w14:textId="77777777" w:rsidTr="00AD32C1">
        <w:trPr>
          <w:trHeight w:val="689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E4010" w14:textId="77777777" w:rsidR="00AD32C1" w:rsidRPr="008C6438" w:rsidRDefault="00AD32C1" w:rsidP="00F80BA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C6438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5CE3" w14:textId="77777777" w:rsidR="00AD32C1" w:rsidRPr="008C6438" w:rsidRDefault="00AD32C1" w:rsidP="00F80BA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C6438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4375A" w14:textId="77777777" w:rsidR="00AD32C1" w:rsidRPr="008C6438" w:rsidRDefault="00AD32C1" w:rsidP="00F80BA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8C6438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8,8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C24BB" w14:textId="77777777" w:rsidR="00AD32C1" w:rsidRPr="008C6438" w:rsidRDefault="00AD32C1" w:rsidP="00F80BA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C6438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Знайти</w:t>
            </w:r>
            <w:proofErr w:type="spellEnd"/>
            <w:r w:rsidRPr="008C6438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 суму </w:t>
            </w:r>
            <w:proofErr w:type="spellStart"/>
            <w:r w:rsidRPr="008C6438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квадратів</w:t>
            </w:r>
            <w:proofErr w:type="spellEnd"/>
            <w:r w:rsidRPr="008C6438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8C6438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діагональних</w:t>
            </w:r>
            <w:proofErr w:type="spellEnd"/>
            <w:r w:rsidRPr="008C6438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8C6438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елементів</w:t>
            </w:r>
            <w:proofErr w:type="spellEnd"/>
            <w:r w:rsidRPr="008C6438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8C6438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матриці</w:t>
            </w:r>
            <w:proofErr w:type="spellEnd"/>
            <w:r w:rsidRPr="008C6438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9D3C7" w14:textId="77777777" w:rsidR="00AD32C1" w:rsidRPr="008C6438" w:rsidRDefault="00AD32C1" w:rsidP="00F80BA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</w:p>
          <w:p w14:paraId="116E5BD4" w14:textId="77777777" w:rsidR="00AD32C1" w:rsidRPr="008C6438" w:rsidRDefault="00AD32C1" w:rsidP="00F80BA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C6438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цілі</w:t>
            </w:r>
            <w:proofErr w:type="spellEnd"/>
          </w:p>
        </w:tc>
      </w:tr>
    </w:tbl>
    <w:p w14:paraId="3E8AB86B" w14:textId="1E2143FF" w:rsidR="006B6BA3" w:rsidRDefault="00AD32C1" w:rsidP="0089773E">
      <w:pPr>
        <w:rPr>
          <w:rFonts w:ascii="Times New Roman" w:hAnsi="Times New Roman" w:cs="Times New Roman"/>
          <w:b/>
          <w:bCs/>
          <w:sz w:val="28"/>
          <w:lang w:val="uk-UA"/>
        </w:rPr>
      </w:pPr>
      <w:r w:rsidRPr="00AD32C1">
        <w:rPr>
          <w:rFonts w:ascii="Times New Roman" w:hAnsi="Times New Roman" w:cs="Times New Roman"/>
          <w:b/>
          <w:bCs/>
          <w:sz w:val="28"/>
        </w:rPr>
        <w:t>Форма</w:t>
      </w:r>
      <w:proofErr w:type="spellStart"/>
      <w:r w:rsidRPr="00AD32C1">
        <w:rPr>
          <w:rFonts w:ascii="Times New Roman" w:hAnsi="Times New Roman" w:cs="Times New Roman"/>
          <w:b/>
          <w:bCs/>
          <w:sz w:val="28"/>
          <w:lang w:val="uk-UA"/>
        </w:rPr>
        <w:t>лізація</w:t>
      </w:r>
      <w:proofErr w:type="spellEnd"/>
      <w:r w:rsidRPr="00AD32C1">
        <w:rPr>
          <w:rFonts w:ascii="Times New Roman" w:hAnsi="Times New Roman" w:cs="Times New Roman"/>
          <w:b/>
          <w:bCs/>
          <w:sz w:val="28"/>
          <w:lang w:val="uk-UA"/>
        </w:rPr>
        <w:t xml:space="preserve"> задачі:</w:t>
      </w:r>
    </w:p>
    <w:p w14:paraId="653BD426" w14:textId="77777777" w:rsidR="00AD32C1" w:rsidRPr="00AD32C1" w:rsidRDefault="00AD32C1" w:rsidP="00AD32C1">
      <w:pPr>
        <w:numPr>
          <w:ilvl w:val="0"/>
          <w:numId w:val="14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AD32C1">
        <w:rPr>
          <w:rFonts w:ascii="Times New Roman" w:hAnsi="Times New Roman" w:cs="Times New Roman"/>
          <w:sz w:val="28"/>
          <w:lang w:val="en-US"/>
        </w:rPr>
        <w:t>Завдання</w:t>
      </w:r>
      <w:proofErr w:type="spellEnd"/>
      <w:r w:rsidRPr="00AD32C1">
        <w:rPr>
          <w:rFonts w:ascii="Times New Roman" w:hAnsi="Times New Roman" w:cs="Times New Roman"/>
          <w:sz w:val="28"/>
          <w:lang w:val="en-US"/>
        </w:rPr>
        <w:t>:</w:t>
      </w:r>
    </w:p>
    <w:p w14:paraId="4346A719" w14:textId="77777777" w:rsidR="00AD32C1" w:rsidRPr="00AD32C1" w:rsidRDefault="00AD32C1" w:rsidP="00AD32C1">
      <w:pPr>
        <w:numPr>
          <w:ilvl w:val="1"/>
          <w:numId w:val="14"/>
        </w:numPr>
        <w:rPr>
          <w:rFonts w:ascii="Times New Roman" w:hAnsi="Times New Roman" w:cs="Times New Roman"/>
          <w:sz w:val="28"/>
        </w:rPr>
      </w:pPr>
      <w:r w:rsidRPr="00AD32C1">
        <w:rPr>
          <w:rFonts w:ascii="Times New Roman" w:hAnsi="Times New Roman" w:cs="Times New Roman"/>
          <w:sz w:val="28"/>
        </w:rPr>
        <w:t xml:space="preserve">Для </w:t>
      </w:r>
      <w:proofErr w:type="spellStart"/>
      <w:r w:rsidRPr="00AD32C1">
        <w:rPr>
          <w:rFonts w:ascii="Times New Roman" w:hAnsi="Times New Roman" w:cs="Times New Roman"/>
          <w:sz w:val="28"/>
        </w:rPr>
        <w:t>заданої</w:t>
      </w:r>
      <w:proofErr w:type="spellEnd"/>
      <w:r w:rsidRPr="00AD32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D32C1">
        <w:rPr>
          <w:rFonts w:ascii="Times New Roman" w:hAnsi="Times New Roman" w:cs="Times New Roman"/>
          <w:sz w:val="28"/>
        </w:rPr>
        <w:t>матриці</w:t>
      </w:r>
      <w:proofErr w:type="spellEnd"/>
      <w:r w:rsidRPr="00AD32C1">
        <w:rPr>
          <w:rFonts w:ascii="Times New Roman" w:hAnsi="Times New Roman" w:cs="Times New Roman"/>
          <w:sz w:val="28"/>
        </w:rPr>
        <w:t xml:space="preserve"> </w:t>
      </w:r>
      <w:r w:rsidRPr="00AD32C1">
        <w:rPr>
          <w:rFonts w:ascii="Times New Roman" w:hAnsi="Times New Roman" w:cs="Times New Roman"/>
          <w:sz w:val="28"/>
          <w:lang w:val="en-US"/>
        </w:rPr>
        <w:t>D</w:t>
      </w:r>
      <w:r w:rsidRPr="00AD32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D32C1">
        <w:rPr>
          <w:rFonts w:ascii="Times New Roman" w:hAnsi="Times New Roman" w:cs="Times New Roman"/>
          <w:sz w:val="28"/>
        </w:rPr>
        <w:t>розміром</w:t>
      </w:r>
      <w:proofErr w:type="spellEnd"/>
      <w:r w:rsidRPr="00AD32C1">
        <w:rPr>
          <w:rFonts w:ascii="Times New Roman" w:hAnsi="Times New Roman" w:cs="Times New Roman"/>
          <w:sz w:val="28"/>
        </w:rPr>
        <w:t xml:space="preserve"> 8</w:t>
      </w:r>
      <w:r w:rsidRPr="00AD32C1">
        <w:rPr>
          <w:rFonts w:ascii="Times New Roman" w:hAnsi="Times New Roman" w:cs="Times New Roman"/>
          <w:sz w:val="28"/>
          <w:lang w:val="en-US"/>
        </w:rPr>
        <w:t>x</w:t>
      </w:r>
      <w:r w:rsidRPr="00AD32C1">
        <w:rPr>
          <w:rFonts w:ascii="Times New Roman" w:hAnsi="Times New Roman" w:cs="Times New Roman"/>
          <w:sz w:val="28"/>
        </w:rPr>
        <w:t xml:space="preserve">8 </w:t>
      </w:r>
      <w:proofErr w:type="spellStart"/>
      <w:r w:rsidRPr="00AD32C1">
        <w:rPr>
          <w:rFonts w:ascii="Times New Roman" w:hAnsi="Times New Roman" w:cs="Times New Roman"/>
          <w:sz w:val="28"/>
        </w:rPr>
        <w:t>знайти</w:t>
      </w:r>
      <w:proofErr w:type="spellEnd"/>
      <w:r w:rsidRPr="00AD32C1">
        <w:rPr>
          <w:rFonts w:ascii="Times New Roman" w:hAnsi="Times New Roman" w:cs="Times New Roman"/>
          <w:sz w:val="28"/>
        </w:rPr>
        <w:t xml:space="preserve"> суму </w:t>
      </w:r>
      <w:proofErr w:type="spellStart"/>
      <w:r w:rsidRPr="00AD32C1">
        <w:rPr>
          <w:rFonts w:ascii="Times New Roman" w:hAnsi="Times New Roman" w:cs="Times New Roman"/>
          <w:sz w:val="28"/>
        </w:rPr>
        <w:t>квадратів</w:t>
      </w:r>
      <w:proofErr w:type="spellEnd"/>
      <w:r w:rsidRPr="00AD32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D32C1">
        <w:rPr>
          <w:rFonts w:ascii="Times New Roman" w:hAnsi="Times New Roman" w:cs="Times New Roman"/>
          <w:sz w:val="28"/>
        </w:rPr>
        <w:t>її</w:t>
      </w:r>
      <w:proofErr w:type="spellEnd"/>
      <w:r w:rsidRPr="00AD32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D32C1">
        <w:rPr>
          <w:rFonts w:ascii="Times New Roman" w:hAnsi="Times New Roman" w:cs="Times New Roman"/>
          <w:sz w:val="28"/>
        </w:rPr>
        <w:t>діагональних</w:t>
      </w:r>
      <w:proofErr w:type="spellEnd"/>
      <w:r w:rsidRPr="00AD32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D32C1">
        <w:rPr>
          <w:rFonts w:ascii="Times New Roman" w:hAnsi="Times New Roman" w:cs="Times New Roman"/>
          <w:sz w:val="28"/>
        </w:rPr>
        <w:t>елементів</w:t>
      </w:r>
      <w:proofErr w:type="spellEnd"/>
      <w:r w:rsidRPr="00AD32C1">
        <w:rPr>
          <w:rFonts w:ascii="Times New Roman" w:hAnsi="Times New Roman" w:cs="Times New Roman"/>
          <w:sz w:val="28"/>
        </w:rPr>
        <w:t>.</w:t>
      </w:r>
    </w:p>
    <w:p w14:paraId="08853623" w14:textId="77777777" w:rsidR="00AD32C1" w:rsidRPr="00AD32C1" w:rsidRDefault="00AD32C1" w:rsidP="00AD32C1">
      <w:pPr>
        <w:numPr>
          <w:ilvl w:val="0"/>
          <w:numId w:val="14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AD32C1">
        <w:rPr>
          <w:rFonts w:ascii="Times New Roman" w:hAnsi="Times New Roman" w:cs="Times New Roman"/>
          <w:sz w:val="28"/>
          <w:lang w:val="en-US"/>
        </w:rPr>
        <w:lastRenderedPageBreak/>
        <w:t>Вхідні</w:t>
      </w:r>
      <w:proofErr w:type="spellEnd"/>
      <w:r w:rsidRPr="00AD32C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D32C1">
        <w:rPr>
          <w:rFonts w:ascii="Times New Roman" w:hAnsi="Times New Roman" w:cs="Times New Roman"/>
          <w:sz w:val="28"/>
          <w:lang w:val="en-US"/>
        </w:rPr>
        <w:t>дані</w:t>
      </w:r>
      <w:proofErr w:type="spellEnd"/>
      <w:r w:rsidRPr="00AD32C1">
        <w:rPr>
          <w:rFonts w:ascii="Times New Roman" w:hAnsi="Times New Roman" w:cs="Times New Roman"/>
          <w:sz w:val="28"/>
          <w:lang w:val="en-US"/>
        </w:rPr>
        <w:t>:</w:t>
      </w:r>
    </w:p>
    <w:p w14:paraId="797A9E33" w14:textId="77777777" w:rsidR="00AD32C1" w:rsidRPr="00AD32C1" w:rsidRDefault="00AD32C1" w:rsidP="00AD32C1">
      <w:pPr>
        <w:numPr>
          <w:ilvl w:val="1"/>
          <w:numId w:val="14"/>
        </w:numPr>
        <w:rPr>
          <w:rFonts w:ascii="Times New Roman" w:hAnsi="Times New Roman" w:cs="Times New Roman"/>
          <w:sz w:val="28"/>
        </w:rPr>
      </w:pPr>
      <w:proofErr w:type="spellStart"/>
      <w:r w:rsidRPr="00AD32C1">
        <w:rPr>
          <w:rFonts w:ascii="Times New Roman" w:hAnsi="Times New Roman" w:cs="Times New Roman"/>
          <w:sz w:val="28"/>
        </w:rPr>
        <w:t>Масив</w:t>
      </w:r>
      <w:proofErr w:type="spellEnd"/>
      <w:r w:rsidRPr="00AD32C1">
        <w:rPr>
          <w:rFonts w:ascii="Times New Roman" w:hAnsi="Times New Roman" w:cs="Times New Roman"/>
          <w:sz w:val="28"/>
        </w:rPr>
        <w:t xml:space="preserve"> </w:t>
      </w:r>
      <w:r w:rsidRPr="00AD32C1">
        <w:rPr>
          <w:rFonts w:ascii="Times New Roman" w:hAnsi="Times New Roman" w:cs="Times New Roman"/>
          <w:sz w:val="28"/>
          <w:lang w:val="en-US"/>
        </w:rPr>
        <w:t>D</w:t>
      </w:r>
      <w:r w:rsidRPr="00AD32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D32C1">
        <w:rPr>
          <w:rFonts w:ascii="Times New Roman" w:hAnsi="Times New Roman" w:cs="Times New Roman"/>
          <w:sz w:val="28"/>
        </w:rPr>
        <w:t>розміром</w:t>
      </w:r>
      <w:proofErr w:type="spellEnd"/>
      <w:r w:rsidRPr="00AD32C1">
        <w:rPr>
          <w:rFonts w:ascii="Times New Roman" w:hAnsi="Times New Roman" w:cs="Times New Roman"/>
          <w:sz w:val="28"/>
        </w:rPr>
        <w:t xml:space="preserve"> 8</w:t>
      </w:r>
      <w:r w:rsidRPr="00AD32C1">
        <w:rPr>
          <w:rFonts w:ascii="Times New Roman" w:hAnsi="Times New Roman" w:cs="Times New Roman"/>
          <w:sz w:val="28"/>
          <w:lang w:val="en-US"/>
        </w:rPr>
        <w:t>x</w:t>
      </w:r>
      <w:r w:rsidRPr="00AD32C1">
        <w:rPr>
          <w:rFonts w:ascii="Times New Roman" w:hAnsi="Times New Roman" w:cs="Times New Roman"/>
          <w:sz w:val="28"/>
        </w:rPr>
        <w:t xml:space="preserve">8, де </w:t>
      </w:r>
      <w:proofErr w:type="spellStart"/>
      <w:r w:rsidRPr="00AD32C1">
        <w:rPr>
          <w:rFonts w:ascii="Times New Roman" w:hAnsi="Times New Roman" w:cs="Times New Roman"/>
          <w:sz w:val="28"/>
        </w:rPr>
        <w:t>кожен</w:t>
      </w:r>
      <w:proofErr w:type="spellEnd"/>
      <w:r w:rsidRPr="00AD32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D32C1">
        <w:rPr>
          <w:rFonts w:ascii="Times New Roman" w:hAnsi="Times New Roman" w:cs="Times New Roman"/>
          <w:sz w:val="28"/>
        </w:rPr>
        <w:t>елемент</w:t>
      </w:r>
      <w:proofErr w:type="spellEnd"/>
      <w:r w:rsidRPr="00AD32C1">
        <w:rPr>
          <w:rFonts w:ascii="Times New Roman" w:hAnsi="Times New Roman" w:cs="Times New Roman"/>
          <w:sz w:val="28"/>
        </w:rPr>
        <w:t xml:space="preserve"> є </w:t>
      </w:r>
      <w:proofErr w:type="spellStart"/>
      <w:r w:rsidRPr="00AD32C1">
        <w:rPr>
          <w:rFonts w:ascii="Times New Roman" w:hAnsi="Times New Roman" w:cs="Times New Roman"/>
          <w:sz w:val="28"/>
        </w:rPr>
        <w:t>цілим</w:t>
      </w:r>
      <w:proofErr w:type="spellEnd"/>
      <w:r w:rsidRPr="00AD32C1">
        <w:rPr>
          <w:rFonts w:ascii="Times New Roman" w:hAnsi="Times New Roman" w:cs="Times New Roman"/>
          <w:sz w:val="28"/>
        </w:rPr>
        <w:t xml:space="preserve"> числом.</w:t>
      </w:r>
    </w:p>
    <w:p w14:paraId="70140149" w14:textId="77777777" w:rsidR="00AD32C1" w:rsidRPr="00AD32C1" w:rsidRDefault="00AD32C1" w:rsidP="00AD32C1">
      <w:pPr>
        <w:numPr>
          <w:ilvl w:val="0"/>
          <w:numId w:val="14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AD32C1">
        <w:rPr>
          <w:rFonts w:ascii="Times New Roman" w:hAnsi="Times New Roman" w:cs="Times New Roman"/>
          <w:sz w:val="28"/>
          <w:lang w:val="en-US"/>
        </w:rPr>
        <w:t>Вихідні</w:t>
      </w:r>
      <w:proofErr w:type="spellEnd"/>
      <w:r w:rsidRPr="00AD32C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D32C1">
        <w:rPr>
          <w:rFonts w:ascii="Times New Roman" w:hAnsi="Times New Roman" w:cs="Times New Roman"/>
          <w:sz w:val="28"/>
          <w:lang w:val="en-US"/>
        </w:rPr>
        <w:t>дані</w:t>
      </w:r>
      <w:proofErr w:type="spellEnd"/>
      <w:r w:rsidRPr="00AD32C1">
        <w:rPr>
          <w:rFonts w:ascii="Times New Roman" w:hAnsi="Times New Roman" w:cs="Times New Roman"/>
          <w:sz w:val="28"/>
          <w:lang w:val="en-US"/>
        </w:rPr>
        <w:t>:</w:t>
      </w:r>
    </w:p>
    <w:p w14:paraId="4A8249FA" w14:textId="177299E1" w:rsidR="00AD32C1" w:rsidRPr="00AD32C1" w:rsidRDefault="00D57C65" w:rsidP="00AD32C1">
      <w:pPr>
        <w:numPr>
          <w:ilvl w:val="1"/>
          <w:numId w:val="14"/>
        </w:numPr>
        <w:rPr>
          <w:rFonts w:ascii="Times New Roman" w:hAnsi="Times New Roman" w:cs="Times New Roman"/>
          <w:sz w:val="28"/>
          <w:lang w:val="en-US"/>
        </w:rPr>
      </w:pPr>
      <w:r w:rsidRPr="00D57C65">
        <w:rPr>
          <w:rFonts w:ascii="Times New Roman" w:hAnsi="Times New Roman" w:cs="Times New Roman"/>
          <w:sz w:val="28"/>
          <w:lang w:val="en-US"/>
        </w:rPr>
        <w:t xml:space="preserve">  int </w:t>
      </w:r>
      <w:proofErr w:type="spellStart"/>
      <w:r w:rsidRPr="00D57C65">
        <w:rPr>
          <w:rFonts w:ascii="Times New Roman" w:hAnsi="Times New Roman" w:cs="Times New Roman"/>
          <w:sz w:val="28"/>
          <w:lang w:val="en-US"/>
        </w:rPr>
        <w:t>sum_of_squares</w:t>
      </w:r>
      <w:proofErr w:type="spellEnd"/>
      <w:r w:rsidR="00AD32C1" w:rsidRPr="00AD32C1">
        <w:rPr>
          <w:rFonts w:ascii="Times New Roman" w:hAnsi="Times New Roman" w:cs="Times New Roman"/>
          <w:sz w:val="28"/>
          <w:lang w:val="en-US"/>
        </w:rPr>
        <w:t xml:space="preserve">- </w:t>
      </w:r>
      <w:r w:rsidR="00AD32C1" w:rsidRPr="00AD32C1">
        <w:rPr>
          <w:rFonts w:ascii="Times New Roman" w:hAnsi="Times New Roman" w:cs="Times New Roman"/>
          <w:sz w:val="28"/>
        </w:rPr>
        <w:t>сума</w:t>
      </w:r>
      <w:r w:rsidR="00AD32C1" w:rsidRPr="00AD32C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AD32C1" w:rsidRPr="00AD32C1">
        <w:rPr>
          <w:rFonts w:ascii="Times New Roman" w:hAnsi="Times New Roman" w:cs="Times New Roman"/>
          <w:sz w:val="28"/>
        </w:rPr>
        <w:t>квадратів</w:t>
      </w:r>
      <w:proofErr w:type="spellEnd"/>
      <w:r w:rsidR="00AD32C1" w:rsidRPr="00AD32C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AD32C1" w:rsidRPr="00AD32C1">
        <w:rPr>
          <w:rFonts w:ascii="Times New Roman" w:hAnsi="Times New Roman" w:cs="Times New Roman"/>
          <w:sz w:val="28"/>
        </w:rPr>
        <w:t>діагональних</w:t>
      </w:r>
      <w:proofErr w:type="spellEnd"/>
      <w:r w:rsidR="00AD32C1" w:rsidRPr="00AD32C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AD32C1" w:rsidRPr="00AD32C1">
        <w:rPr>
          <w:rFonts w:ascii="Times New Roman" w:hAnsi="Times New Roman" w:cs="Times New Roman"/>
          <w:sz w:val="28"/>
        </w:rPr>
        <w:t>елементів</w:t>
      </w:r>
      <w:proofErr w:type="spellEnd"/>
      <w:r w:rsidR="00AD32C1" w:rsidRPr="00AD32C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AD32C1" w:rsidRPr="00AD32C1">
        <w:rPr>
          <w:rFonts w:ascii="Times New Roman" w:hAnsi="Times New Roman" w:cs="Times New Roman"/>
          <w:sz w:val="28"/>
        </w:rPr>
        <w:t>матриці</w:t>
      </w:r>
      <w:proofErr w:type="spellEnd"/>
      <w:r w:rsidR="00AD32C1" w:rsidRPr="00AD32C1">
        <w:rPr>
          <w:rFonts w:ascii="Times New Roman" w:hAnsi="Times New Roman" w:cs="Times New Roman"/>
          <w:sz w:val="28"/>
          <w:lang w:val="en-US"/>
        </w:rPr>
        <w:t xml:space="preserve"> D.</w:t>
      </w:r>
    </w:p>
    <w:p w14:paraId="035CCA6D" w14:textId="77777777" w:rsidR="00AD32C1" w:rsidRPr="00AD32C1" w:rsidRDefault="00AD32C1" w:rsidP="00AD32C1">
      <w:pPr>
        <w:numPr>
          <w:ilvl w:val="0"/>
          <w:numId w:val="14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AD32C1">
        <w:rPr>
          <w:rFonts w:ascii="Times New Roman" w:hAnsi="Times New Roman" w:cs="Times New Roman"/>
          <w:sz w:val="28"/>
          <w:lang w:val="en-US"/>
        </w:rPr>
        <w:t>Алгоритм</w:t>
      </w:r>
      <w:proofErr w:type="spellEnd"/>
      <w:r w:rsidRPr="00AD32C1">
        <w:rPr>
          <w:rFonts w:ascii="Times New Roman" w:hAnsi="Times New Roman" w:cs="Times New Roman"/>
          <w:sz w:val="28"/>
          <w:lang w:val="en-US"/>
        </w:rPr>
        <w:t>:</w:t>
      </w:r>
    </w:p>
    <w:p w14:paraId="19CE5978" w14:textId="77777777" w:rsidR="00AD32C1" w:rsidRPr="00AD32C1" w:rsidRDefault="00AD32C1" w:rsidP="00AD32C1">
      <w:pPr>
        <w:numPr>
          <w:ilvl w:val="1"/>
          <w:numId w:val="14"/>
        </w:numPr>
        <w:rPr>
          <w:rFonts w:ascii="Times New Roman" w:hAnsi="Times New Roman" w:cs="Times New Roman"/>
          <w:sz w:val="28"/>
        </w:rPr>
      </w:pPr>
      <w:proofErr w:type="spellStart"/>
      <w:r w:rsidRPr="00AD32C1">
        <w:rPr>
          <w:rFonts w:ascii="Times New Roman" w:hAnsi="Times New Roman" w:cs="Times New Roman"/>
          <w:sz w:val="28"/>
        </w:rPr>
        <w:t>Проходимося</w:t>
      </w:r>
      <w:proofErr w:type="spellEnd"/>
      <w:r w:rsidRPr="00AD32C1">
        <w:rPr>
          <w:rFonts w:ascii="Times New Roman" w:hAnsi="Times New Roman" w:cs="Times New Roman"/>
          <w:sz w:val="28"/>
        </w:rPr>
        <w:t xml:space="preserve"> по </w:t>
      </w:r>
      <w:proofErr w:type="spellStart"/>
      <w:r w:rsidRPr="00AD32C1">
        <w:rPr>
          <w:rFonts w:ascii="Times New Roman" w:hAnsi="Times New Roman" w:cs="Times New Roman"/>
          <w:sz w:val="28"/>
        </w:rPr>
        <w:t>діагональним</w:t>
      </w:r>
      <w:proofErr w:type="spellEnd"/>
      <w:r w:rsidRPr="00AD32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D32C1">
        <w:rPr>
          <w:rFonts w:ascii="Times New Roman" w:hAnsi="Times New Roman" w:cs="Times New Roman"/>
          <w:sz w:val="28"/>
        </w:rPr>
        <w:t>елементам</w:t>
      </w:r>
      <w:proofErr w:type="spellEnd"/>
      <w:r w:rsidRPr="00AD32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D32C1">
        <w:rPr>
          <w:rFonts w:ascii="Times New Roman" w:hAnsi="Times New Roman" w:cs="Times New Roman"/>
          <w:sz w:val="28"/>
        </w:rPr>
        <w:t>матриці</w:t>
      </w:r>
      <w:proofErr w:type="spellEnd"/>
      <w:r w:rsidRPr="00AD32C1">
        <w:rPr>
          <w:rFonts w:ascii="Times New Roman" w:hAnsi="Times New Roman" w:cs="Times New Roman"/>
          <w:sz w:val="28"/>
        </w:rPr>
        <w:t xml:space="preserve"> </w:t>
      </w:r>
      <w:r w:rsidRPr="00AD32C1">
        <w:rPr>
          <w:rFonts w:ascii="Times New Roman" w:hAnsi="Times New Roman" w:cs="Times New Roman"/>
          <w:sz w:val="28"/>
          <w:lang w:val="en-US"/>
        </w:rPr>
        <w:t>D</w:t>
      </w:r>
      <w:r w:rsidRPr="00AD32C1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D32C1">
        <w:rPr>
          <w:rFonts w:ascii="Times New Roman" w:hAnsi="Times New Roman" w:cs="Times New Roman"/>
          <w:sz w:val="28"/>
        </w:rPr>
        <w:t>елементи</w:t>
      </w:r>
      <w:proofErr w:type="spellEnd"/>
      <w:r w:rsidRPr="00AD32C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D32C1">
        <w:rPr>
          <w:rFonts w:ascii="Times New Roman" w:hAnsi="Times New Roman" w:cs="Times New Roman"/>
          <w:sz w:val="28"/>
        </w:rPr>
        <w:t>які</w:t>
      </w:r>
      <w:proofErr w:type="spellEnd"/>
      <w:r w:rsidRPr="00AD32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D32C1">
        <w:rPr>
          <w:rFonts w:ascii="Times New Roman" w:hAnsi="Times New Roman" w:cs="Times New Roman"/>
          <w:sz w:val="28"/>
        </w:rPr>
        <w:t>знаходяться</w:t>
      </w:r>
      <w:proofErr w:type="spellEnd"/>
      <w:r w:rsidRPr="00AD32C1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AD32C1">
        <w:rPr>
          <w:rFonts w:ascii="Times New Roman" w:hAnsi="Times New Roman" w:cs="Times New Roman"/>
          <w:sz w:val="28"/>
        </w:rPr>
        <w:t>позиціях</w:t>
      </w:r>
      <w:proofErr w:type="spellEnd"/>
      <w:r w:rsidRPr="00AD32C1">
        <w:rPr>
          <w:rFonts w:ascii="Times New Roman" w:hAnsi="Times New Roman" w:cs="Times New Roman"/>
          <w:sz w:val="28"/>
        </w:rPr>
        <w:t xml:space="preserve"> </w:t>
      </w:r>
      <w:r w:rsidRPr="00AD32C1">
        <w:rPr>
          <w:rFonts w:ascii="Times New Roman" w:hAnsi="Times New Roman" w:cs="Times New Roman"/>
          <w:sz w:val="28"/>
          <w:lang w:val="en-US"/>
        </w:rPr>
        <w:t>D</w:t>
      </w:r>
      <w:r w:rsidRPr="00AD32C1">
        <w:rPr>
          <w:rFonts w:ascii="Times New Roman" w:hAnsi="Times New Roman" w:cs="Times New Roman"/>
          <w:sz w:val="28"/>
        </w:rPr>
        <w:t>[</w:t>
      </w:r>
      <w:proofErr w:type="spellStart"/>
      <w:r w:rsidRPr="00AD32C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D32C1">
        <w:rPr>
          <w:rFonts w:ascii="Times New Roman" w:hAnsi="Times New Roman" w:cs="Times New Roman"/>
          <w:sz w:val="28"/>
        </w:rPr>
        <w:t>][</w:t>
      </w:r>
      <w:proofErr w:type="spellStart"/>
      <w:r w:rsidRPr="00AD32C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D32C1">
        <w:rPr>
          <w:rFonts w:ascii="Times New Roman" w:hAnsi="Times New Roman" w:cs="Times New Roman"/>
          <w:sz w:val="28"/>
        </w:rPr>
        <w:t>]).</w:t>
      </w:r>
    </w:p>
    <w:p w14:paraId="1C4B07F8" w14:textId="77777777" w:rsidR="00AD32C1" w:rsidRPr="00AD32C1" w:rsidRDefault="00AD32C1" w:rsidP="00AD32C1">
      <w:pPr>
        <w:numPr>
          <w:ilvl w:val="1"/>
          <w:numId w:val="14"/>
        </w:numPr>
        <w:rPr>
          <w:rFonts w:ascii="Times New Roman" w:hAnsi="Times New Roman" w:cs="Times New Roman"/>
          <w:sz w:val="28"/>
        </w:rPr>
      </w:pPr>
      <w:proofErr w:type="spellStart"/>
      <w:r w:rsidRPr="00AD32C1">
        <w:rPr>
          <w:rFonts w:ascii="Times New Roman" w:hAnsi="Times New Roman" w:cs="Times New Roman"/>
          <w:sz w:val="28"/>
        </w:rPr>
        <w:t>Додаємо</w:t>
      </w:r>
      <w:proofErr w:type="spellEnd"/>
      <w:r w:rsidRPr="00AD32C1">
        <w:rPr>
          <w:rFonts w:ascii="Times New Roman" w:hAnsi="Times New Roman" w:cs="Times New Roman"/>
          <w:sz w:val="28"/>
        </w:rPr>
        <w:t xml:space="preserve"> квадрат кожного </w:t>
      </w:r>
      <w:proofErr w:type="spellStart"/>
      <w:r w:rsidRPr="00AD32C1">
        <w:rPr>
          <w:rFonts w:ascii="Times New Roman" w:hAnsi="Times New Roman" w:cs="Times New Roman"/>
          <w:sz w:val="28"/>
        </w:rPr>
        <w:t>діагонального</w:t>
      </w:r>
      <w:proofErr w:type="spellEnd"/>
      <w:r w:rsidRPr="00AD32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D32C1">
        <w:rPr>
          <w:rFonts w:ascii="Times New Roman" w:hAnsi="Times New Roman" w:cs="Times New Roman"/>
          <w:sz w:val="28"/>
        </w:rPr>
        <w:t>елемента</w:t>
      </w:r>
      <w:proofErr w:type="spellEnd"/>
      <w:r w:rsidRPr="00AD32C1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AD32C1">
        <w:rPr>
          <w:rFonts w:ascii="Times New Roman" w:hAnsi="Times New Roman" w:cs="Times New Roman"/>
          <w:sz w:val="28"/>
        </w:rPr>
        <w:t>змінної</w:t>
      </w:r>
      <w:proofErr w:type="spellEnd"/>
      <w:r w:rsidRPr="00AD32C1">
        <w:rPr>
          <w:rFonts w:ascii="Times New Roman" w:hAnsi="Times New Roman" w:cs="Times New Roman"/>
          <w:sz w:val="28"/>
        </w:rPr>
        <w:t xml:space="preserve">, яка </w:t>
      </w:r>
      <w:proofErr w:type="spellStart"/>
      <w:r w:rsidRPr="00AD32C1">
        <w:rPr>
          <w:rFonts w:ascii="Times New Roman" w:hAnsi="Times New Roman" w:cs="Times New Roman"/>
          <w:sz w:val="28"/>
        </w:rPr>
        <w:t>зберігає</w:t>
      </w:r>
      <w:proofErr w:type="spellEnd"/>
      <w:r w:rsidRPr="00AD32C1">
        <w:rPr>
          <w:rFonts w:ascii="Times New Roman" w:hAnsi="Times New Roman" w:cs="Times New Roman"/>
          <w:sz w:val="28"/>
        </w:rPr>
        <w:t xml:space="preserve"> суму </w:t>
      </w:r>
      <w:proofErr w:type="spellStart"/>
      <w:r w:rsidRPr="00AD32C1">
        <w:rPr>
          <w:rFonts w:ascii="Times New Roman" w:hAnsi="Times New Roman" w:cs="Times New Roman"/>
          <w:sz w:val="28"/>
        </w:rPr>
        <w:t>квадратів</w:t>
      </w:r>
      <w:proofErr w:type="spellEnd"/>
      <w:r w:rsidRPr="00AD32C1">
        <w:rPr>
          <w:rFonts w:ascii="Times New Roman" w:hAnsi="Times New Roman" w:cs="Times New Roman"/>
          <w:sz w:val="28"/>
        </w:rPr>
        <w:t>.</w:t>
      </w:r>
    </w:p>
    <w:p w14:paraId="057D717D" w14:textId="77777777" w:rsidR="00AD32C1" w:rsidRPr="00AD32C1" w:rsidRDefault="00AD32C1" w:rsidP="00AD32C1">
      <w:pPr>
        <w:numPr>
          <w:ilvl w:val="1"/>
          <w:numId w:val="14"/>
        </w:numPr>
        <w:rPr>
          <w:rFonts w:ascii="Times New Roman" w:hAnsi="Times New Roman" w:cs="Times New Roman"/>
          <w:sz w:val="28"/>
        </w:rPr>
      </w:pPr>
      <w:proofErr w:type="spellStart"/>
      <w:r w:rsidRPr="00AD32C1">
        <w:rPr>
          <w:rFonts w:ascii="Times New Roman" w:hAnsi="Times New Roman" w:cs="Times New Roman"/>
          <w:sz w:val="28"/>
        </w:rPr>
        <w:t>Повертаємо</w:t>
      </w:r>
      <w:proofErr w:type="spellEnd"/>
      <w:r w:rsidRPr="00AD32C1">
        <w:rPr>
          <w:rFonts w:ascii="Times New Roman" w:hAnsi="Times New Roman" w:cs="Times New Roman"/>
          <w:sz w:val="28"/>
        </w:rPr>
        <w:t xml:space="preserve"> результат - суму </w:t>
      </w:r>
      <w:proofErr w:type="spellStart"/>
      <w:r w:rsidRPr="00AD32C1">
        <w:rPr>
          <w:rFonts w:ascii="Times New Roman" w:hAnsi="Times New Roman" w:cs="Times New Roman"/>
          <w:sz w:val="28"/>
        </w:rPr>
        <w:t>квадратів</w:t>
      </w:r>
      <w:proofErr w:type="spellEnd"/>
      <w:r w:rsidRPr="00AD32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D32C1">
        <w:rPr>
          <w:rFonts w:ascii="Times New Roman" w:hAnsi="Times New Roman" w:cs="Times New Roman"/>
          <w:sz w:val="28"/>
        </w:rPr>
        <w:t>діагональних</w:t>
      </w:r>
      <w:proofErr w:type="spellEnd"/>
      <w:r w:rsidRPr="00AD32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D32C1">
        <w:rPr>
          <w:rFonts w:ascii="Times New Roman" w:hAnsi="Times New Roman" w:cs="Times New Roman"/>
          <w:sz w:val="28"/>
        </w:rPr>
        <w:t>елементів</w:t>
      </w:r>
      <w:proofErr w:type="spellEnd"/>
      <w:r w:rsidRPr="00AD32C1">
        <w:rPr>
          <w:rFonts w:ascii="Times New Roman" w:hAnsi="Times New Roman" w:cs="Times New Roman"/>
          <w:sz w:val="28"/>
        </w:rPr>
        <w:t>.</w:t>
      </w:r>
    </w:p>
    <w:p w14:paraId="7D3A43A8" w14:textId="77777777" w:rsidR="00AD32C1" w:rsidRPr="00AD32C1" w:rsidRDefault="00AD32C1" w:rsidP="0089773E">
      <w:pPr>
        <w:rPr>
          <w:rFonts w:ascii="Times New Roman" w:hAnsi="Times New Roman" w:cs="Times New Roman"/>
          <w:b/>
          <w:bCs/>
          <w:sz w:val="28"/>
        </w:rPr>
      </w:pPr>
    </w:p>
    <w:p w14:paraId="4D7DECA0" w14:textId="77777777" w:rsidR="00AD32C1" w:rsidRPr="00AD32C1" w:rsidRDefault="00AD32C1" w:rsidP="0089773E">
      <w:pPr>
        <w:rPr>
          <w:rFonts w:ascii="Times New Roman" w:hAnsi="Times New Roman" w:cs="Times New Roman"/>
          <w:sz w:val="28"/>
          <w:lang w:val="uk-UA"/>
        </w:rPr>
      </w:pPr>
    </w:p>
    <w:p w14:paraId="06AF9D89" w14:textId="53D9C8E9" w:rsidR="00A2075B" w:rsidRPr="00B07DE8" w:rsidRDefault="00A2075B" w:rsidP="00A2075B">
      <w:pPr>
        <w:rPr>
          <w:rFonts w:ascii="Times New Roman" w:hAnsi="Times New Roman" w:cs="Times New Roman"/>
          <w:b/>
          <w:sz w:val="32"/>
          <w:lang w:val="en-US"/>
        </w:rPr>
      </w:pPr>
      <w:r w:rsidRPr="00B93034">
        <w:rPr>
          <w:rFonts w:ascii="Times New Roman" w:hAnsi="Times New Roman" w:cs="Times New Roman"/>
          <w:b/>
          <w:sz w:val="32"/>
          <w:lang w:val="uk-UA"/>
        </w:rPr>
        <w:t>Лістинг програми:</w:t>
      </w:r>
    </w:p>
    <w:p w14:paraId="602C5EF7" w14:textId="77777777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14400A6" w14:textId="77777777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8D9AEC1" w14:textId="77777777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21202C5" w14:textId="77777777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01258B" w14:textId="77777777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F0A2781" w14:textId="77777777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9A49D2" w14:textId="77777777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ukr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0EBB7B" w14:textId="77777777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n=8;</w:t>
      </w:r>
    </w:p>
    <w:p w14:paraId="4D3B2E62" w14:textId="77777777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D[n][n];</w:t>
      </w:r>
    </w:p>
    <w:p w14:paraId="726F3120" w14:textId="77777777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EBC9C6D" w14:textId="77777777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(time(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4C9C88F" w14:textId="77777777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C1FC9F4" w14:textId="77777777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934B5E" w14:textId="77777777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 = rand() % 21-10;</w:t>
      </w:r>
    </w:p>
    <w:p w14:paraId="4FBF11B1" w14:textId="77777777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168425" w14:textId="77777777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D87F45" w14:textId="77777777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974F69" w14:textId="77777777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DCE44B7" w14:textId="77777777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2EE498" w14:textId="77777777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0452F7" w14:textId="77777777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EFACF7" w14:textId="77777777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CB5466" w14:textId="77777777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71B0A2" w14:textId="77777777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92200E" w14:textId="77777777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sum_of_squares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7E46D77" w14:textId="77777777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148206F" w14:textId="3FBCA47B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sum_of_squares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* 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1110A0" w14:textId="77777777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B79CD9" w14:textId="77777777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08F8B0" w14:textId="77777777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A395931" w14:textId="2A0A5915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sum_of_squares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][3 -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* 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][3 -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</w:p>
    <w:p w14:paraId="051FA42A" w14:textId="77777777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E9A05F" w14:textId="77777777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BA306F" w14:textId="77777777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Сума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квадратів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елементів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всіх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діагоналях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матриці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sum_of_squares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E0D696" w14:textId="77777777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94FE2E" w14:textId="77777777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DE7F257" w14:textId="77777777" w:rsidR="00D4049A" w:rsidRDefault="00D4049A" w:rsidP="00D4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D25904" w14:textId="4F3C05C1" w:rsidR="00A2075B" w:rsidRPr="00B93034" w:rsidRDefault="00A2075B" w:rsidP="00A2075B">
      <w:pPr>
        <w:rPr>
          <w:rFonts w:ascii="Times New Roman" w:hAnsi="Times New Roman" w:cs="Times New Roman"/>
          <w:b/>
          <w:sz w:val="32"/>
          <w:lang w:val="uk-UA"/>
        </w:rPr>
      </w:pPr>
      <w:r w:rsidRPr="00B93034">
        <w:rPr>
          <w:rFonts w:ascii="Times New Roman" w:hAnsi="Times New Roman" w:cs="Times New Roman"/>
          <w:b/>
          <w:sz w:val="32"/>
          <w:lang w:val="uk-UA"/>
        </w:rPr>
        <w:t>Результат: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46"/>
      </w:tblGrid>
      <w:tr w:rsidR="003B0A9F" w14:paraId="1428C891" w14:textId="77777777" w:rsidTr="003B0A9F">
        <w:tc>
          <w:tcPr>
            <w:tcW w:w="0" w:type="auto"/>
          </w:tcPr>
          <w:p w14:paraId="51ADD09C" w14:textId="41E11088" w:rsidR="003B0A9F" w:rsidRDefault="00D4049A" w:rsidP="0089773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D4049A">
              <w:rPr>
                <w:rFonts w:ascii="Times New Roman" w:hAnsi="Times New Roman" w:cs="Times New Roman"/>
                <w:sz w:val="28"/>
                <w:lang w:val="uk-UA"/>
              </w:rPr>
              <w:drawing>
                <wp:inline distT="0" distB="0" distL="0" distR="0" wp14:anchorId="724410DD" wp14:editId="3847D7DC">
                  <wp:extent cx="5416828" cy="3372023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828" cy="3372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C5429A" w14:textId="77777777" w:rsidR="00AB23A4" w:rsidRDefault="00AB23A4" w:rsidP="0089773E">
      <w:pPr>
        <w:rPr>
          <w:rFonts w:ascii="Times New Roman" w:hAnsi="Times New Roman" w:cs="Times New Roman"/>
          <w:sz w:val="28"/>
          <w:lang w:val="uk-UA"/>
        </w:rPr>
      </w:pPr>
    </w:p>
    <w:p w14:paraId="65990B39" w14:textId="77777777" w:rsidR="00A2075B" w:rsidRDefault="00A2075B" w:rsidP="0089773E">
      <w:pPr>
        <w:rPr>
          <w:rFonts w:ascii="Times New Roman" w:hAnsi="Times New Roman" w:cs="Times New Roman"/>
          <w:sz w:val="28"/>
          <w:lang w:val="uk-UA"/>
        </w:rPr>
      </w:pPr>
    </w:p>
    <w:p w14:paraId="4BBBD318" w14:textId="77777777" w:rsidR="00D57C65" w:rsidRDefault="00D57C65" w:rsidP="00E46965">
      <w:pPr>
        <w:rPr>
          <w:rFonts w:ascii="Times New Roman" w:hAnsi="Times New Roman" w:cs="Times New Roman"/>
          <w:b/>
          <w:sz w:val="32"/>
          <w:lang w:val="uk-UA"/>
        </w:rPr>
      </w:pPr>
    </w:p>
    <w:p w14:paraId="71E2369D" w14:textId="77777777" w:rsidR="00D57C65" w:rsidRDefault="00D57C65" w:rsidP="00E46965">
      <w:pPr>
        <w:rPr>
          <w:rFonts w:ascii="Times New Roman" w:hAnsi="Times New Roman" w:cs="Times New Roman"/>
          <w:b/>
          <w:sz w:val="32"/>
          <w:lang w:val="uk-UA"/>
        </w:rPr>
      </w:pPr>
    </w:p>
    <w:p w14:paraId="1A46E241" w14:textId="77777777" w:rsidR="00D57C65" w:rsidRDefault="00D57C65" w:rsidP="00E46965">
      <w:pPr>
        <w:rPr>
          <w:rFonts w:ascii="Times New Roman" w:hAnsi="Times New Roman" w:cs="Times New Roman"/>
          <w:b/>
          <w:sz w:val="32"/>
          <w:lang w:val="uk-UA"/>
        </w:rPr>
      </w:pPr>
    </w:p>
    <w:p w14:paraId="5D3C4EFB" w14:textId="77777777" w:rsidR="00D57C65" w:rsidRDefault="00D57C65" w:rsidP="00E46965">
      <w:pPr>
        <w:rPr>
          <w:rFonts w:ascii="Times New Roman" w:hAnsi="Times New Roman" w:cs="Times New Roman"/>
          <w:b/>
          <w:sz w:val="32"/>
          <w:lang w:val="uk-UA"/>
        </w:rPr>
      </w:pPr>
    </w:p>
    <w:p w14:paraId="67ED7A7A" w14:textId="77777777" w:rsidR="00D57C65" w:rsidRDefault="00D57C65" w:rsidP="00E46965">
      <w:pPr>
        <w:rPr>
          <w:rFonts w:ascii="Times New Roman" w:hAnsi="Times New Roman" w:cs="Times New Roman"/>
          <w:b/>
          <w:sz w:val="32"/>
          <w:lang w:val="uk-UA"/>
        </w:rPr>
      </w:pPr>
    </w:p>
    <w:p w14:paraId="3B507E85" w14:textId="6DAED9FC" w:rsidR="00E46965" w:rsidRDefault="00E46965" w:rsidP="00E46965">
      <w:pPr>
        <w:rPr>
          <w:rFonts w:ascii="Times New Roman" w:hAnsi="Times New Roman" w:cs="Times New Roman"/>
          <w:b/>
          <w:sz w:val="32"/>
          <w:lang w:val="uk-UA"/>
        </w:rPr>
      </w:pPr>
      <w:r w:rsidRPr="0089773E">
        <w:rPr>
          <w:rFonts w:ascii="Times New Roman" w:hAnsi="Times New Roman" w:cs="Times New Roman"/>
          <w:b/>
          <w:sz w:val="32"/>
          <w:lang w:val="uk-UA"/>
        </w:rPr>
        <w:t xml:space="preserve">Задача </w:t>
      </w:r>
      <w:r w:rsidR="00ED133F">
        <w:rPr>
          <w:rFonts w:ascii="Times New Roman" w:hAnsi="Times New Roman" w:cs="Times New Roman"/>
          <w:b/>
          <w:sz w:val="32"/>
          <w:lang w:val="uk-UA"/>
        </w:rPr>
        <w:t>3</w:t>
      </w:r>
    </w:p>
    <w:p w14:paraId="0C395655" w14:textId="1C8083BF" w:rsidR="001E54F8" w:rsidRPr="00D57C65" w:rsidRDefault="00D57C65" w:rsidP="00D57C65">
      <w:pPr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val="uk-UA" w:eastAsia="ru-RU"/>
        </w:rPr>
      </w:pPr>
      <w:r w:rsidRPr="00D57C65">
        <w:rPr>
          <w:rFonts w:ascii="Times New Roman" w:eastAsia="Times New Roman" w:hAnsi="Times New Roman" w:cs="Times New Roman"/>
          <w:spacing w:val="15"/>
          <w:sz w:val="28"/>
          <w:szCs w:val="28"/>
          <w:lang w:val="uk-UA" w:eastAsia="ru-RU"/>
        </w:rPr>
        <w:t>14.</w:t>
      </w:r>
      <w:r w:rsidRPr="00D57C65">
        <w:rPr>
          <w:rFonts w:ascii="Times New Roman" w:eastAsia="Times New Roman" w:hAnsi="Times New Roman" w:cs="Times New Roman"/>
          <w:spacing w:val="15"/>
          <w:sz w:val="28"/>
          <w:szCs w:val="28"/>
          <w:lang w:val="uk-UA" w:eastAsia="ru-RU"/>
        </w:rPr>
        <w:tab/>
        <w:t>За вказівкою користувача визначити або кількість від'єм</w:t>
      </w:r>
      <w:r w:rsidRPr="00D57C65">
        <w:rPr>
          <w:rFonts w:ascii="Times New Roman" w:eastAsia="Times New Roman" w:hAnsi="Times New Roman" w:cs="Times New Roman"/>
          <w:spacing w:val="15"/>
          <w:sz w:val="28"/>
          <w:szCs w:val="28"/>
          <w:lang w:val="uk-UA" w:eastAsia="ru-RU"/>
        </w:rPr>
        <w:softHyphen/>
        <w:t>них елементів головної діагоналі матриці </w:t>
      </w:r>
      <w:r w:rsidRPr="00D57C65">
        <w:rPr>
          <w:rFonts w:ascii="Times New Roman" w:eastAsia="Times New Roman" w:hAnsi="Times New Roman" w:cs="Times New Roman"/>
          <w:spacing w:val="15"/>
          <w:sz w:val="28"/>
          <w:szCs w:val="28"/>
          <w:lang w:val="en-US" w:eastAsia="ru-RU"/>
        </w:rPr>
        <w:t>m</w:t>
      </w:r>
      <w:r w:rsidRPr="00D57C65">
        <w:rPr>
          <w:rFonts w:ascii="Times New Roman" w:eastAsia="Times New Roman" w:hAnsi="Times New Roman" w:cs="Times New Roman"/>
          <w:spacing w:val="15"/>
          <w:sz w:val="28"/>
          <w:szCs w:val="28"/>
          <w:lang w:val="uk-UA" w:eastAsia="ru-RU"/>
        </w:rPr>
        <w:t>(5,5), або суму еле</w:t>
      </w:r>
      <w:r w:rsidRPr="00D57C65">
        <w:rPr>
          <w:rFonts w:ascii="Times New Roman" w:eastAsia="Times New Roman" w:hAnsi="Times New Roman" w:cs="Times New Roman"/>
          <w:spacing w:val="15"/>
          <w:sz w:val="28"/>
          <w:szCs w:val="28"/>
          <w:lang w:val="uk-UA" w:eastAsia="ru-RU"/>
        </w:rPr>
        <w:softHyphen/>
        <w:t>ментів, що знаходяться вище головної діагоналі.</w:t>
      </w:r>
    </w:p>
    <w:p w14:paraId="0EB1C4D6" w14:textId="77777777" w:rsidR="00ED133F" w:rsidRPr="0089773E" w:rsidRDefault="00ED133F" w:rsidP="00ED133F">
      <w:pPr>
        <w:rPr>
          <w:rFonts w:ascii="Times New Roman" w:hAnsi="Times New Roman" w:cs="Times New Roman"/>
          <w:b/>
          <w:sz w:val="32"/>
          <w:lang w:val="uk-UA"/>
        </w:rPr>
      </w:pPr>
      <w:r w:rsidRPr="0089773E">
        <w:rPr>
          <w:rFonts w:ascii="Times New Roman" w:hAnsi="Times New Roman" w:cs="Times New Roman"/>
          <w:b/>
          <w:sz w:val="32"/>
          <w:lang w:val="uk-UA"/>
        </w:rPr>
        <w:t>Формалізація задачі</w:t>
      </w:r>
    </w:p>
    <w:p w14:paraId="611E089E" w14:textId="77777777" w:rsidR="00D57C65" w:rsidRPr="00D57C65" w:rsidRDefault="00D57C65" w:rsidP="00D57C65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Завдання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583D8FC1" w14:textId="77777777" w:rsidR="00D57C65" w:rsidRPr="00D57C65" w:rsidRDefault="00D57C65" w:rsidP="00D57C65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Користувач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вибирає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чи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він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хоче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обчислити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кількість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від'ємних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елементів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головної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діагоналі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чи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суму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елементів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що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знаходяться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вище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головної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діагоналі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матриці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m(5,5).</w:t>
      </w:r>
    </w:p>
    <w:p w14:paraId="4CC0D0B4" w14:textId="77777777" w:rsidR="00D57C65" w:rsidRPr="00D57C65" w:rsidRDefault="00D57C65" w:rsidP="00D57C65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Вхідні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дані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1C137152" w14:textId="77777777" w:rsidR="00D57C65" w:rsidRPr="00D57C65" w:rsidRDefault="00D57C65" w:rsidP="00D57C65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Матриця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(5,5), де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кожен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цілим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числом.</w:t>
      </w:r>
    </w:p>
    <w:p w14:paraId="30EF07CB" w14:textId="77777777" w:rsidR="00D57C65" w:rsidRPr="00D57C65" w:rsidRDefault="00D57C65" w:rsidP="00D57C65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Вихідні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дані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5D0AC8A4" w14:textId="77777777" w:rsidR="00D57C65" w:rsidRPr="00D57C65" w:rsidRDefault="00D57C65" w:rsidP="00D57C65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Залежно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від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вибору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користувача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01C029E0" w14:textId="77777777" w:rsidR="00D57C65" w:rsidRPr="00D57C65" w:rsidRDefault="00D57C65" w:rsidP="00D57C65">
      <w:pPr>
        <w:numPr>
          <w:ilvl w:val="2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Кількість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від'ємних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елементів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головної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діагоналі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якщо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користувач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обрав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цей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варіант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</w:t>
      </w:r>
    </w:p>
    <w:p w14:paraId="4413383D" w14:textId="77777777" w:rsidR="00D57C65" w:rsidRPr="00D57C65" w:rsidRDefault="00D57C65" w:rsidP="00D57C65">
      <w:pPr>
        <w:numPr>
          <w:ilvl w:val="2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Сума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елементів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знаходяться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вище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головної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діагоналі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обрав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цей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3061490A" w14:textId="77777777" w:rsidR="00D57C65" w:rsidRPr="00D57C65" w:rsidRDefault="00D57C65" w:rsidP="00D57C65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Алгоритм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1F3BDD0D" w14:textId="77777777" w:rsidR="00D57C65" w:rsidRPr="00D57C65" w:rsidRDefault="00D57C65" w:rsidP="00D57C65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Вивести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користувачу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меню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з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двома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варіантами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"1 -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Кількість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від'ємних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елементів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головної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діагоналі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" і "2 -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Сума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елементів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вище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головної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діагоналі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".</w:t>
      </w:r>
    </w:p>
    <w:p w14:paraId="569BFC16" w14:textId="77777777" w:rsidR="00D57C65" w:rsidRPr="00D57C65" w:rsidRDefault="00D57C65" w:rsidP="00D57C65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Зчитати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вибір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користувача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3922B2F5" w14:textId="77777777" w:rsidR="00D57C65" w:rsidRPr="00D57C65" w:rsidRDefault="00D57C65" w:rsidP="00D57C65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Відповідно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до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вибору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користувача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0338281D" w14:textId="77777777" w:rsidR="00D57C65" w:rsidRPr="00D57C65" w:rsidRDefault="00D57C65" w:rsidP="00D57C65">
      <w:pPr>
        <w:numPr>
          <w:ilvl w:val="2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Для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першого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варіанту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1C67A279" w14:textId="77777777" w:rsidR="00D57C65" w:rsidRPr="00D57C65" w:rsidRDefault="00D57C65" w:rsidP="00D57C65">
      <w:pPr>
        <w:numPr>
          <w:ilvl w:val="3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Проходимося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головній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діагоналі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матриці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обчислюємо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від'ємних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елементів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ED0CFCE" w14:textId="77777777" w:rsidR="00D57C65" w:rsidRPr="00D57C65" w:rsidRDefault="00D57C65" w:rsidP="00D57C65">
      <w:pPr>
        <w:numPr>
          <w:ilvl w:val="3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Повертаємо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від'ємних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елементів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головної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діагоналі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BC0E621" w14:textId="77777777" w:rsidR="00D57C65" w:rsidRPr="00D57C65" w:rsidRDefault="00D57C65" w:rsidP="00D57C65">
      <w:pPr>
        <w:numPr>
          <w:ilvl w:val="2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Для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другого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варіанту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72496716" w14:textId="77777777" w:rsidR="00D57C65" w:rsidRPr="00D57C65" w:rsidRDefault="00D57C65" w:rsidP="00D57C65">
      <w:pPr>
        <w:numPr>
          <w:ilvl w:val="3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Проходимося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всім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елементам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знаходяться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вище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головної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діагоналі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і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обчислюємо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суму.</w:t>
      </w:r>
    </w:p>
    <w:p w14:paraId="0504B4CD" w14:textId="77777777" w:rsidR="00D57C65" w:rsidRPr="00D57C65" w:rsidRDefault="00D57C65" w:rsidP="00D57C65">
      <w:pPr>
        <w:numPr>
          <w:ilvl w:val="3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Повертаємо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суму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цих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елементів</w:t>
      </w:r>
      <w:proofErr w:type="spellEnd"/>
      <w:r w:rsidRPr="00D57C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0436CD4A" w14:textId="36716E0F" w:rsidR="00ED133F" w:rsidRDefault="00ED133F" w:rsidP="00ED133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97F836" w14:textId="77777777" w:rsidR="00D57C65" w:rsidRDefault="00D57C65" w:rsidP="00ED133F">
      <w:pPr>
        <w:rPr>
          <w:rFonts w:ascii="Times New Roman" w:hAnsi="Times New Roman" w:cs="Times New Roman"/>
          <w:sz w:val="28"/>
          <w:lang w:val="uk-UA"/>
        </w:rPr>
      </w:pPr>
    </w:p>
    <w:p w14:paraId="456E40E3" w14:textId="77777777" w:rsidR="00ED133F" w:rsidRPr="00B91503" w:rsidRDefault="00ED133F" w:rsidP="00ED133F">
      <w:pPr>
        <w:rPr>
          <w:rFonts w:ascii="Times New Roman" w:hAnsi="Times New Roman" w:cs="Times New Roman"/>
          <w:b/>
          <w:sz w:val="32"/>
        </w:rPr>
      </w:pPr>
      <w:r w:rsidRPr="00B93034">
        <w:rPr>
          <w:rFonts w:ascii="Times New Roman" w:hAnsi="Times New Roman" w:cs="Times New Roman"/>
          <w:b/>
          <w:sz w:val="32"/>
          <w:lang w:val="uk-UA"/>
        </w:rPr>
        <w:t>Лістинг програми:</w:t>
      </w:r>
    </w:p>
    <w:p w14:paraId="5424FC16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9E7AC37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7C673C0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3536850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1D59D8E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//14</w:t>
      </w:r>
    </w:p>
    <w:p w14:paraId="3B0A17EB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(time(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D446937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ukr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852A77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5;</w:t>
      </w:r>
    </w:p>
    <w:p w14:paraId="53BAD5A5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negativeCount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1A3008B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sumDiagonal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558BA07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m[n][n],a; </w:t>
      </w:r>
    </w:p>
    <w:p w14:paraId="57E556BD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3D7358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47EB2EA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A27A79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 = rand() % 3 - 1;</w:t>
      </w:r>
    </w:p>
    <w:p w14:paraId="03414808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7506BC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906477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C6B180D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867713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92F143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3E7D9D" w14:textId="192D58B3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4065EDEA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6509D8" w14:textId="77777777" w:rsidR="00D57C65" w:rsidRP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57C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7C6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57C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7C65">
        <w:rPr>
          <w:rFonts w:ascii="Cascadia Mono" w:hAnsi="Cascadia Mono" w:cs="Cascadia Mono"/>
          <w:color w:val="A31515"/>
          <w:sz w:val="19"/>
          <w:szCs w:val="19"/>
        </w:rPr>
        <w:t xml:space="preserve">"1 - К1льк1сть в1д'ємних елемент1в </w:t>
      </w:r>
      <w:proofErr w:type="spellStart"/>
      <w:r w:rsidRPr="00D57C65">
        <w:rPr>
          <w:rFonts w:ascii="Cascadia Mono" w:hAnsi="Cascadia Mono" w:cs="Cascadia Mono"/>
          <w:color w:val="A31515"/>
          <w:sz w:val="19"/>
          <w:szCs w:val="19"/>
        </w:rPr>
        <w:t>головної</w:t>
      </w:r>
      <w:proofErr w:type="spellEnd"/>
      <w:r w:rsidRPr="00D57C65">
        <w:rPr>
          <w:rFonts w:ascii="Cascadia Mono" w:hAnsi="Cascadia Mono" w:cs="Cascadia Mono"/>
          <w:color w:val="A31515"/>
          <w:sz w:val="19"/>
          <w:szCs w:val="19"/>
        </w:rPr>
        <w:t xml:space="preserve"> д1агонал1 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D57C65">
        <w:rPr>
          <w:rFonts w:ascii="Cascadia Mono" w:hAnsi="Cascadia Mono" w:cs="Cascadia Mono"/>
          <w:color w:val="A31515"/>
          <w:sz w:val="19"/>
          <w:szCs w:val="19"/>
        </w:rPr>
        <w:t xml:space="preserve">\" 2 - Сума елемент1в </w:t>
      </w:r>
      <w:proofErr w:type="spellStart"/>
      <w:r w:rsidRPr="00D57C65">
        <w:rPr>
          <w:rFonts w:ascii="Cascadia Mono" w:hAnsi="Cascadia Mono" w:cs="Cascadia Mono"/>
          <w:color w:val="A31515"/>
          <w:sz w:val="19"/>
          <w:szCs w:val="19"/>
        </w:rPr>
        <w:t>вище</w:t>
      </w:r>
      <w:proofErr w:type="spellEnd"/>
      <w:r w:rsidRPr="00D57C6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D57C65">
        <w:rPr>
          <w:rFonts w:ascii="Cascadia Mono" w:hAnsi="Cascadia Mono" w:cs="Cascadia Mono"/>
          <w:color w:val="A31515"/>
          <w:sz w:val="19"/>
          <w:szCs w:val="19"/>
        </w:rPr>
        <w:t>головної</w:t>
      </w:r>
      <w:proofErr w:type="spellEnd"/>
      <w:r w:rsidRPr="00D57C65">
        <w:rPr>
          <w:rFonts w:ascii="Cascadia Mono" w:hAnsi="Cascadia Mono" w:cs="Cascadia Mono"/>
          <w:color w:val="A31515"/>
          <w:sz w:val="19"/>
          <w:szCs w:val="19"/>
        </w:rPr>
        <w:t xml:space="preserve"> д1агонал1 : "</w:t>
      </w:r>
      <w:r w:rsidRPr="00D57C6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57C6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D57C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D57C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376329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C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(a)</w:t>
      </w:r>
    </w:p>
    <w:p w14:paraId="33E3DE82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7DBE70F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5A3C0F60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D26C96A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&lt; 0) {</w:t>
      </w:r>
    </w:p>
    <w:p w14:paraId="6409C4CB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negativeCount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5CF7F0E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4A17B9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7CF3AB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"К1льк1сть в1д'ємних елемент1в д1агонал1: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negativeCount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9CAA56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3F5619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</w:p>
    <w:p w14:paraId="5AD6C10A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BB8932B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F2C018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i+j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&gt;n-1)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sumDiagonal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65C05313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14:paraId="1E3FF192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233693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F15248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EE8CCA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59C0C28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Сума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елемент1в,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що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знаходяться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вище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головної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д1агонал1: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sumDiagonal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8B2E26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765CEA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D7799E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C615892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Хибний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вибір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8FBF64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AE3DD1" w14:textId="77777777" w:rsidR="00D57C65" w:rsidRDefault="00D57C65" w:rsidP="00D57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7FA9F6E3" w14:textId="77777777" w:rsidR="00D57C65" w:rsidRDefault="00D57C65" w:rsidP="00D57C65">
      <w:pPr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93034">
        <w:rPr>
          <w:rFonts w:ascii="Times New Roman" w:hAnsi="Times New Roman" w:cs="Times New Roman"/>
          <w:b/>
          <w:sz w:val="32"/>
          <w:lang w:val="uk-UA"/>
        </w:rPr>
        <w:t xml:space="preserve"> </w:t>
      </w:r>
    </w:p>
    <w:p w14:paraId="222C7E5D" w14:textId="05A0AA17" w:rsidR="00F442FE" w:rsidRPr="00B93034" w:rsidRDefault="00F442FE" w:rsidP="00D57C65">
      <w:pPr>
        <w:rPr>
          <w:rFonts w:ascii="Times New Roman" w:hAnsi="Times New Roman" w:cs="Times New Roman"/>
          <w:b/>
          <w:sz w:val="32"/>
          <w:lang w:val="uk-UA"/>
        </w:rPr>
      </w:pPr>
      <w:r w:rsidRPr="00B93034">
        <w:rPr>
          <w:rFonts w:ascii="Times New Roman" w:hAnsi="Times New Roman" w:cs="Times New Roman"/>
          <w:b/>
          <w:sz w:val="32"/>
          <w:lang w:val="uk-UA"/>
        </w:rPr>
        <w:t>Результати: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57C65" w14:paraId="498863BC" w14:textId="77777777" w:rsidTr="00D57C65">
        <w:tc>
          <w:tcPr>
            <w:tcW w:w="9345" w:type="dxa"/>
          </w:tcPr>
          <w:p w14:paraId="1B45382A" w14:textId="7E9494BB" w:rsidR="00D57C65" w:rsidRDefault="00D57C65" w:rsidP="00E9066C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D57C65">
              <w:rPr>
                <w:rFonts w:ascii="Times New Roman" w:hAnsi="Times New Roman" w:cs="Times New Roman"/>
                <w:noProof/>
                <w:sz w:val="28"/>
                <w:lang w:val="uk-UA"/>
              </w:rPr>
              <w:drawing>
                <wp:inline distT="0" distB="0" distL="0" distR="0" wp14:anchorId="251AB36F" wp14:editId="0C627993">
                  <wp:extent cx="5940425" cy="1572895"/>
                  <wp:effectExtent l="0" t="0" r="3175" b="8255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57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C65" w14:paraId="58E63679" w14:textId="77777777" w:rsidTr="00D57C65">
        <w:tc>
          <w:tcPr>
            <w:tcW w:w="9345" w:type="dxa"/>
          </w:tcPr>
          <w:p w14:paraId="1066F589" w14:textId="05A05FED" w:rsidR="00D57C65" w:rsidRDefault="00D57C65" w:rsidP="00E9066C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D57C65">
              <w:rPr>
                <w:rFonts w:ascii="Times New Roman" w:hAnsi="Times New Roman" w:cs="Times New Roman"/>
                <w:noProof/>
                <w:sz w:val="28"/>
                <w:lang w:val="uk-UA"/>
              </w:rPr>
              <w:drawing>
                <wp:inline distT="0" distB="0" distL="0" distR="0" wp14:anchorId="748CCA9B" wp14:editId="58458F66">
                  <wp:extent cx="5940425" cy="1516380"/>
                  <wp:effectExtent l="0" t="0" r="3175" b="762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51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0A4EA3" w14:textId="1F3984A9" w:rsidR="00467100" w:rsidRPr="002C20EE" w:rsidRDefault="002C20EE" w:rsidP="002C20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</w:pPr>
      <w:r w:rsidRPr="002C20EE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uk-UA" w:eastAsia="ru-RU"/>
        </w:rPr>
        <w:t>.</w:t>
      </w:r>
    </w:p>
    <w:sectPr w:rsidR="00467100" w:rsidRPr="002C20EE" w:rsidSect="00B91503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850" w:bottom="28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56A91" w14:textId="77777777" w:rsidR="00B51F54" w:rsidRDefault="00B51F54" w:rsidP="006B00D2">
      <w:pPr>
        <w:spacing w:after="0" w:line="240" w:lineRule="auto"/>
      </w:pPr>
      <w:r>
        <w:separator/>
      </w:r>
    </w:p>
  </w:endnote>
  <w:endnote w:type="continuationSeparator" w:id="0">
    <w:p w14:paraId="0D3585ED" w14:textId="77777777" w:rsidR="00B51F54" w:rsidRDefault="00B51F54" w:rsidP="006B0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DejaVu Sans Condensed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49D7F" w14:textId="77777777" w:rsidR="002D6AD7" w:rsidRDefault="002D6AD7">
    <w:pPr>
      <w:pStyle w:val="a5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93D12CE" wp14:editId="07071BCA">
              <wp:simplePos x="0" y="0"/>
              <wp:positionH relativeFrom="column">
                <wp:posOffset>2014220</wp:posOffset>
              </wp:positionH>
              <wp:positionV relativeFrom="paragraph">
                <wp:posOffset>-140256</wp:posOffset>
              </wp:positionV>
              <wp:extent cx="3764280" cy="398145"/>
              <wp:effectExtent l="0" t="0" r="0" b="0"/>
              <wp:wrapNone/>
              <wp:docPr id="267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4280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A9BC00" w14:textId="6DC7BD2F" w:rsidR="002D6AD7" w:rsidRDefault="002D6AD7" w:rsidP="00823BDE">
                          <w:pPr>
                            <w:jc w:val="center"/>
                            <w:rPr>
                              <w:sz w:val="36"/>
                              <w:lang w:val="en-US"/>
                            </w:rPr>
                          </w:pPr>
                          <w:r>
                            <w:rPr>
                              <w:sz w:val="36"/>
                            </w:rPr>
                            <w:t>ЛР.ПО1.ПІ2</w:t>
                          </w:r>
                          <w:r w:rsidR="005A6C0C">
                            <w:rPr>
                              <w:sz w:val="36"/>
                              <w:lang w:val="uk-UA"/>
                            </w:rPr>
                            <w:t>21</w:t>
                          </w:r>
                          <w:r>
                            <w:rPr>
                              <w:sz w:val="36"/>
                            </w:rPr>
                            <w:t>.</w:t>
                          </w:r>
                          <w:r w:rsidR="005A6C0C">
                            <w:rPr>
                              <w:sz w:val="36"/>
                              <w:lang w:val="uk-UA"/>
                            </w:rPr>
                            <w:t>14</w:t>
                          </w:r>
                          <w:r w:rsidRPr="002D4E7E">
                            <w:rPr>
                              <w:sz w:val="36"/>
                            </w:rPr>
                            <w:t>.0</w:t>
                          </w:r>
                          <w:r w:rsidR="00CE2A99">
                            <w:rPr>
                              <w:sz w:val="36"/>
                              <w:lang w:val="en-US"/>
                            </w:rPr>
                            <w:t>5</w:t>
                          </w:r>
                        </w:p>
                        <w:p w14:paraId="22B1B028" w14:textId="77777777" w:rsidR="00CE2A99" w:rsidRPr="0089773E" w:rsidRDefault="00CE2A99" w:rsidP="00823BDE">
                          <w:pPr>
                            <w:jc w:val="center"/>
                            <w:rPr>
                              <w:sz w:val="3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8280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3D12CE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48" type="#_x0000_t202" style="position:absolute;margin-left:158.6pt;margin-top:-11.05pt;width:296.4pt;height:3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" filled="f" stroked="f">
              <v:textbox inset=",2.3mm">
                <w:txbxContent>
                  <w:p w14:paraId="46A9BC00" w14:textId="6DC7BD2F" w:rsidR="002D6AD7" w:rsidRDefault="002D6AD7" w:rsidP="00823BDE">
                    <w:pPr>
                      <w:jc w:val="center"/>
                      <w:rPr>
                        <w:sz w:val="36"/>
                        <w:lang w:val="en-US"/>
                      </w:rPr>
                    </w:pPr>
                    <w:r>
                      <w:rPr>
                        <w:sz w:val="36"/>
                      </w:rPr>
                      <w:t>ЛР.ПО1.ПІ2</w:t>
                    </w:r>
                    <w:r w:rsidR="005A6C0C">
                      <w:rPr>
                        <w:sz w:val="36"/>
                        <w:lang w:val="uk-UA"/>
                      </w:rPr>
                      <w:t>21</w:t>
                    </w:r>
                    <w:r>
                      <w:rPr>
                        <w:sz w:val="36"/>
                      </w:rPr>
                      <w:t>.</w:t>
                    </w:r>
                    <w:r w:rsidR="005A6C0C">
                      <w:rPr>
                        <w:sz w:val="36"/>
                        <w:lang w:val="uk-UA"/>
                      </w:rPr>
                      <w:t>14</w:t>
                    </w:r>
                    <w:r w:rsidRPr="002D4E7E">
                      <w:rPr>
                        <w:sz w:val="36"/>
                      </w:rPr>
                      <w:t>.0</w:t>
                    </w:r>
                    <w:r w:rsidR="00CE2A99">
                      <w:rPr>
                        <w:sz w:val="36"/>
                        <w:lang w:val="en-US"/>
                      </w:rPr>
                      <w:t>5</w:t>
                    </w:r>
                  </w:p>
                  <w:p w14:paraId="22B1B028" w14:textId="77777777" w:rsidR="00CE2A99" w:rsidRPr="0089773E" w:rsidRDefault="00CE2A99" w:rsidP="00823BDE">
                    <w:pPr>
                      <w:jc w:val="center"/>
                      <w:rPr>
                        <w:sz w:val="3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C1DBA4" wp14:editId="4613F274">
              <wp:simplePos x="0" y="0"/>
              <wp:positionH relativeFrom="column">
                <wp:posOffset>5775227</wp:posOffset>
              </wp:positionH>
              <wp:positionV relativeFrom="paragraph">
                <wp:posOffset>27866</wp:posOffset>
              </wp:positionV>
              <wp:extent cx="307389" cy="298084"/>
              <wp:effectExtent l="0" t="0" r="0" b="6985"/>
              <wp:wrapNone/>
              <wp:docPr id="182" name="Поле 1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7389" cy="29808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4301105" w14:textId="77777777" w:rsidR="002D6AD7" w:rsidRPr="00E27527" w:rsidRDefault="002D6AD7">
                          <w:pPr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327BF" w:rsidRPr="006327B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15</w:t>
                          </w:r>
                          <w:r>
                            <w:fldChar w:fldCharType="end"/>
                          </w:r>
                          <w:r w:rsidR="00E27527">
                            <w:rPr>
                              <w:lang w:val="en-US"/>
                            </w:rPr>
                            <w:t>111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C1DBA4" id="Поле 182" o:spid="_x0000_s1049" type="#_x0000_t202" style="position:absolute;margin-left:454.75pt;margin-top:2.2pt;width:24.2pt;height:2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" filled="f" stroked="f" strokeweight=".5pt">
              <v:textbox>
                <w:txbxContent>
                  <w:p w14:paraId="64301105" w14:textId="77777777" w:rsidR="002D6AD7" w:rsidRPr="00E27527" w:rsidRDefault="002D6AD7">
                    <w:pPr>
                      <w:rPr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327BF" w:rsidRPr="006327BF">
                      <w:rPr>
                        <w:noProof/>
                        <w:sz w:val="18"/>
                        <w:szCs w:val="18"/>
                        <w:lang w:val="en-US"/>
                      </w:rPr>
                      <w:t>15</w:t>
                    </w:r>
                    <w:r>
                      <w:fldChar w:fldCharType="end"/>
                    </w:r>
                    <w:r w:rsidR="00E27527">
                      <w:rPr>
                        <w:lang w:val="en-US"/>
                      </w:rPr>
                      <w:t>111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55558" w14:textId="05CE8746" w:rsidR="002D6AD7" w:rsidRDefault="005A6C0C">
    <w:pPr>
      <w:pStyle w:val="a5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D4106A" wp14:editId="7C47C1A5">
              <wp:simplePos x="0" y="0"/>
              <wp:positionH relativeFrom="column">
                <wp:posOffset>183515</wp:posOffset>
              </wp:positionH>
              <wp:positionV relativeFrom="paragraph">
                <wp:posOffset>-514985</wp:posOffset>
              </wp:positionV>
              <wp:extent cx="798830" cy="180975"/>
              <wp:effectExtent l="0" t="0" r="1270" b="9525"/>
              <wp:wrapNone/>
              <wp:docPr id="7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83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557C03" w14:textId="12B2FF7C" w:rsidR="002D6AD7" w:rsidRPr="005A6C0C" w:rsidRDefault="005A6C0C" w:rsidP="002D4E7E">
                          <w:pPr>
                            <w:rPr>
                              <w:sz w:val="20"/>
                              <w:lang w:val="uk-UA"/>
                            </w:rPr>
                          </w:pPr>
                          <w:r>
                            <w:rPr>
                              <w:sz w:val="20"/>
                            </w:rPr>
                            <w:t>Колом</w:t>
                          </w:r>
                          <w:proofErr w:type="spellStart"/>
                          <w:r>
                            <w:rPr>
                              <w:sz w:val="20"/>
                              <w:lang w:val="uk-UA"/>
                            </w:rPr>
                            <w:t>ієць</w:t>
                          </w:r>
                          <w:proofErr w:type="spellEnd"/>
                          <w:r>
                            <w:rPr>
                              <w:sz w:val="20"/>
                              <w:lang w:val="uk-UA"/>
                            </w:rPr>
                            <w:t xml:space="preserve"> В.С</w:t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DD4106A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96" type="#_x0000_t202" style="position:absolute;margin-left:14.45pt;margin-top:-40.55pt;width:62.9pt;height:14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" filled="f" stroked="f">
              <v:textbox inset="0,1mm,0,0">
                <w:txbxContent>
                  <w:p w14:paraId="2B557C03" w14:textId="12B2FF7C" w:rsidR="002D6AD7" w:rsidRPr="005A6C0C" w:rsidRDefault="005A6C0C" w:rsidP="002D4E7E">
                    <w:pPr>
                      <w:rPr>
                        <w:sz w:val="20"/>
                        <w:lang w:val="uk-UA"/>
                      </w:rPr>
                    </w:pPr>
                    <w:r>
                      <w:rPr>
                        <w:sz w:val="20"/>
                      </w:rPr>
                      <w:t>Колом</w:t>
                    </w:r>
                    <w:proofErr w:type="spellStart"/>
                    <w:r>
                      <w:rPr>
                        <w:sz w:val="20"/>
                        <w:lang w:val="uk-UA"/>
                      </w:rPr>
                      <w:t>ієць</w:t>
                    </w:r>
                    <w:proofErr w:type="spellEnd"/>
                    <w:r>
                      <w:rPr>
                        <w:sz w:val="20"/>
                        <w:lang w:val="uk-UA"/>
                      </w:rPr>
                      <w:t xml:space="preserve"> В.С</w:t>
                    </w:r>
                  </w:p>
                </w:txbxContent>
              </v:textbox>
            </v:shape>
          </w:pict>
        </mc:Fallback>
      </mc:AlternateContent>
    </w:r>
    <w:r w:rsidR="002D6AD7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B5016B9" wp14:editId="3A848AFA">
              <wp:simplePos x="0" y="0"/>
              <wp:positionH relativeFrom="column">
                <wp:posOffset>1516380</wp:posOffset>
              </wp:positionH>
              <wp:positionV relativeFrom="paragraph">
                <wp:posOffset>-514350</wp:posOffset>
              </wp:positionV>
              <wp:extent cx="760095" cy="180975"/>
              <wp:effectExtent l="0" t="0" r="0" b="0"/>
              <wp:wrapNone/>
              <wp:docPr id="26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9AD48" w14:textId="77777777" w:rsidR="002D6AD7" w:rsidRPr="00823BDE" w:rsidRDefault="002D6AD7" w:rsidP="00823BDE">
                          <w:pPr>
                            <w:rPr>
                              <w:sz w:val="20"/>
                              <w:lang w:val="uk-UA"/>
                            </w:rPr>
                          </w:pPr>
                          <w:r>
                            <w:rPr>
                              <w:sz w:val="20"/>
                            </w:rPr>
                            <w:t>.</w:t>
                          </w:r>
                          <w:r w:rsidR="00CA58CA">
                            <w:rPr>
                              <w:sz w:val="20"/>
                              <w:lang w:val="en-US"/>
                            </w:rPr>
                            <w:t>22</w:t>
                          </w:r>
                          <w:r>
                            <w:rPr>
                              <w:sz w:val="20"/>
                              <w:lang w:val="uk-UA"/>
                            </w:rPr>
                            <w:t>.09</w:t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5016B9" id="_x0000_s1097" type="#_x0000_t202" style="position:absolute;margin-left:119.4pt;margin-top:-40.5pt;width:59.85pt;height:1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" filled="f" stroked="f">
              <v:textbox inset="0,1mm,0,0">
                <w:txbxContent>
                  <w:p w14:paraId="3519AD48" w14:textId="77777777" w:rsidR="002D6AD7" w:rsidRPr="00823BDE" w:rsidRDefault="002D6AD7" w:rsidP="00823BDE">
                    <w:pPr>
                      <w:rPr>
                        <w:sz w:val="20"/>
                        <w:lang w:val="uk-UA"/>
                      </w:rPr>
                    </w:pPr>
                    <w:r>
                      <w:rPr>
                        <w:sz w:val="20"/>
                      </w:rPr>
                      <w:t>.</w:t>
                    </w:r>
                    <w:r w:rsidR="00CA58CA">
                      <w:rPr>
                        <w:sz w:val="20"/>
                        <w:lang w:val="en-US"/>
                      </w:rPr>
                      <w:t>22</w:t>
                    </w:r>
                    <w:r>
                      <w:rPr>
                        <w:sz w:val="20"/>
                        <w:lang w:val="uk-UA"/>
                      </w:rPr>
                      <w:t>.09</w:t>
                    </w:r>
                  </w:p>
                </w:txbxContent>
              </v:textbox>
            </v:shape>
          </w:pict>
        </mc:Fallback>
      </mc:AlternateContent>
    </w:r>
    <w:r w:rsidR="002D6AD7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9D47583" wp14:editId="3DB20D8A">
              <wp:simplePos x="0" y="0"/>
              <wp:positionH relativeFrom="column">
                <wp:posOffset>193040</wp:posOffset>
              </wp:positionH>
              <wp:positionV relativeFrom="paragraph">
                <wp:posOffset>-362585</wp:posOffset>
              </wp:positionV>
              <wp:extent cx="760095" cy="180975"/>
              <wp:effectExtent l="0" t="0" r="0" b="0"/>
              <wp:wrapNone/>
              <wp:docPr id="26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BB1864" w14:textId="77777777" w:rsidR="002D6AD7" w:rsidRDefault="002D6AD7" w:rsidP="00823BDE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.</w:t>
                          </w:r>
                          <w:r>
                            <w:rPr>
                              <w:sz w:val="20"/>
                              <w:lang w:val="uk-UA"/>
                            </w:rPr>
                            <w:t>Гуменна В.</w:t>
                          </w:r>
                          <w:r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D47583" id="_x0000_s1098" type="#_x0000_t202" style="position:absolute;margin-left:15.2pt;margin-top:-28.55pt;width:59.85pt;height:1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" filled="f" stroked="f">
              <v:textbox inset="0,1mm,0,0">
                <w:txbxContent>
                  <w:p w14:paraId="2ABB1864" w14:textId="77777777" w:rsidR="002D6AD7" w:rsidRDefault="002D6AD7" w:rsidP="00823BDE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.</w:t>
                    </w:r>
                    <w:r>
                      <w:rPr>
                        <w:sz w:val="20"/>
                        <w:lang w:val="uk-UA"/>
                      </w:rPr>
                      <w:t>Гуменна В.</w:t>
                    </w:r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66719" w14:textId="77777777" w:rsidR="00B51F54" w:rsidRDefault="00B51F54" w:rsidP="006B00D2">
      <w:pPr>
        <w:spacing w:after="0" w:line="240" w:lineRule="auto"/>
      </w:pPr>
      <w:r>
        <w:separator/>
      </w:r>
    </w:p>
  </w:footnote>
  <w:footnote w:type="continuationSeparator" w:id="0">
    <w:p w14:paraId="0390C7E8" w14:textId="77777777" w:rsidR="00B51F54" w:rsidRDefault="00B51F54" w:rsidP="006B0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23CB6" w14:textId="77777777" w:rsidR="002D6AD7" w:rsidRPr="00E27527" w:rsidRDefault="002D6AD7" w:rsidP="006B00D2">
    <w:pPr>
      <w:pStyle w:val="a3"/>
      <w:rPr>
        <w:lang w:val="en-US"/>
      </w:rPr>
    </w:pPr>
    <w:r>
      <w:rPr>
        <w:noProof/>
        <w:sz w:val="20"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67D9160" wp14:editId="6A3EE0A5">
              <wp:simplePos x="0" y="0"/>
              <wp:positionH relativeFrom="column">
                <wp:posOffset>-457200</wp:posOffset>
              </wp:positionH>
              <wp:positionV relativeFrom="paragraph">
                <wp:posOffset>-229870</wp:posOffset>
              </wp:positionV>
              <wp:extent cx="6595110" cy="10187305"/>
              <wp:effectExtent l="19050" t="17780" r="15240" b="15240"/>
              <wp:wrapNone/>
              <wp:docPr id="47" name="Групувати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48" name="Group 48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5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4" name="Text Box 63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EB8FA" w14:textId="77777777" w:rsidR="002D6AD7" w:rsidRDefault="002D6AD7" w:rsidP="006B00D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Text Box 64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72005" w14:textId="77777777" w:rsidR="002D6AD7" w:rsidRDefault="002D6AD7" w:rsidP="006B00D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5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709F16" w14:textId="77777777" w:rsidR="002D6AD7" w:rsidRDefault="002D6AD7" w:rsidP="006B00D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6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410615" w14:textId="77777777" w:rsidR="002D6AD7" w:rsidRDefault="002D6AD7" w:rsidP="006B00D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67934DFC" w14:textId="77777777" w:rsidR="002D6AD7" w:rsidRDefault="002D6AD7" w:rsidP="006B00D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7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DC5CA5" w14:textId="77777777" w:rsidR="002D6AD7" w:rsidRDefault="002D6AD7" w:rsidP="006B00D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4D3CF" w14:textId="77777777" w:rsidR="002D6AD7" w:rsidRDefault="002D6AD7" w:rsidP="006B00D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7D9160" id="Групувати 47" o:spid="_x0000_s1026" style="position:absolute;margin-left:-36pt;margin-top:-18.1pt;width:519.3pt;height:802.15pt;z-index:251661312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">
              <v:group id="Group 48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49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" strokeweight="2.25pt"/>
                <v:line id="Line 50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  <v:line id="Line 51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Line 52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<v:line id="Line 53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v:line id="Line 54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" strokeweight="2.25pt"/>
                <v:line id="Line 55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line id="Line 56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57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"/>
                <v:line id="Line 58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"/>
                <v:line id="Line 59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60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61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62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" stroked="f">
                <v:fill opacity="32896f"/>
                <v:textbox inset="0,0,0,0">
                  <w:txbxContent>
                    <w:p w14:paraId="0B6EB8FA" w14:textId="77777777" w:rsidR="002D6AD7" w:rsidRDefault="002D6AD7" w:rsidP="006B00D2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64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" stroked="f">
                <v:fill opacity="32896f"/>
                <v:textbox inset="0,0,0,0">
                  <w:txbxContent>
                    <w:p w14:paraId="6FA72005" w14:textId="77777777" w:rsidR="002D6AD7" w:rsidRDefault="002D6AD7" w:rsidP="006B00D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65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" stroked="f">
                <v:fill opacity="32896f"/>
                <v:textbox inset=".5mm,0,.5mm,.3mm">
                  <w:txbxContent>
                    <w:p w14:paraId="62709F16" w14:textId="77777777" w:rsidR="002D6AD7" w:rsidRDefault="002D6AD7" w:rsidP="006B00D2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shape>
              <v:shape id="Text Box 66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" stroked="f">
                <v:fill opacity="32896f"/>
                <v:textbox inset=".5mm,0,.5mm,.3mm">
                  <w:txbxContent>
                    <w:p w14:paraId="66410615" w14:textId="77777777" w:rsidR="002D6AD7" w:rsidRDefault="002D6AD7" w:rsidP="006B00D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67934DFC" w14:textId="77777777" w:rsidR="002D6AD7" w:rsidRDefault="002D6AD7" w:rsidP="006B00D2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67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" stroked="f">
                <v:fill opacity="32896f"/>
                <v:textbox inset="0,0,0,0">
                  <w:txbxContent>
                    <w:p w14:paraId="08DC5CA5" w14:textId="77777777" w:rsidR="002D6AD7" w:rsidRDefault="002D6AD7" w:rsidP="006B00D2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68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" stroked="f">
                <v:fill opacity="32896f"/>
                <v:textbox inset="0,0,0,0">
                  <w:txbxContent>
                    <w:p w14:paraId="4E74D3CF" w14:textId="77777777" w:rsidR="002D6AD7" w:rsidRDefault="002D6AD7" w:rsidP="006B00D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5D6FDF71" w14:textId="77777777" w:rsidR="002D6AD7" w:rsidRDefault="002D6AD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70619" w14:textId="77777777" w:rsidR="002D6AD7" w:rsidRDefault="002D6AD7" w:rsidP="006B00D2">
    <w:pPr>
      <w:pStyle w:val="a3"/>
    </w:pPr>
    <w:r>
      <w:rPr>
        <w:noProof/>
        <w:sz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4917BF" wp14:editId="3D20B86E">
              <wp:simplePos x="0" y="0"/>
              <wp:positionH relativeFrom="column">
                <wp:posOffset>-457200</wp:posOffset>
              </wp:positionH>
              <wp:positionV relativeFrom="paragraph">
                <wp:posOffset>-221615</wp:posOffset>
              </wp:positionV>
              <wp:extent cx="6675755" cy="10244455"/>
              <wp:effectExtent l="0" t="0" r="29845" b="23495"/>
              <wp:wrapNone/>
              <wp:docPr id="6" name="Групувати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7" name="Group 2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9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C8CDAA" w14:textId="77777777" w:rsidR="002D6AD7" w:rsidRDefault="002D6AD7" w:rsidP="006B00D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Змін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4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948D8B" w14:textId="77777777" w:rsidR="002D6AD7" w:rsidRDefault="002D6AD7" w:rsidP="006B00D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5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5AF816" w14:textId="77777777" w:rsidR="002D6AD7" w:rsidRDefault="002D6AD7" w:rsidP="006B00D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BD6EBB" w14:textId="77777777" w:rsidR="002D6AD7" w:rsidRDefault="002D6AD7" w:rsidP="006B00D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Підпис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1FDDCF" w14:textId="77777777" w:rsidR="002D6AD7" w:rsidRDefault="002D6AD7" w:rsidP="006B00D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349A16" w14:textId="77777777" w:rsidR="002D6AD7" w:rsidRDefault="002D6AD7" w:rsidP="006B00D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Розробив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AAF295" w14:textId="77777777" w:rsidR="002D6AD7" w:rsidRDefault="002D6AD7" w:rsidP="006B00D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Перевірив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0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D7CCD4" w14:textId="77777777" w:rsidR="002D6AD7" w:rsidRDefault="002D6AD7" w:rsidP="006B00D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Затвер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1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817EB2" w14:textId="77777777" w:rsidR="002D6AD7" w:rsidRDefault="002D6AD7" w:rsidP="006B00D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Н.контр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2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0A7F00" w14:textId="77777777" w:rsidR="002D6AD7" w:rsidRDefault="002D6AD7" w:rsidP="006B00D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Літ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3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A09839" w14:textId="77777777" w:rsidR="002D6AD7" w:rsidRDefault="002D6AD7" w:rsidP="006B00D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4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8AEC84" w14:textId="77777777" w:rsidR="002D6AD7" w:rsidRDefault="002D6AD7" w:rsidP="006B00D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Аркушів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857" y="15122"/>
                            <a:ext cx="3780" cy="12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F7B8E5" w14:textId="77777777" w:rsidR="002D6AD7" w:rsidRPr="006B00D2" w:rsidRDefault="002D6AD7" w:rsidP="006B00D2">
                              <w:pPr>
                                <w:jc w:val="center"/>
                                <w:rPr>
                                  <w:sz w:val="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  <w:p w14:paraId="3E7D1E88" w14:textId="77777777" w:rsidR="002D6AD7" w:rsidRPr="006B00D2" w:rsidRDefault="002D6AD7" w:rsidP="006B00D2">
                              <w:pPr>
                                <w:jc w:val="center"/>
                                <w:rPr>
                                  <w:sz w:val="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  <w:p w14:paraId="61090C1D" w14:textId="77777777" w:rsidR="002D6AD7" w:rsidRPr="006B00D2" w:rsidRDefault="002D6AD7" w:rsidP="006B00D2">
                              <w:pPr>
                                <w:pStyle w:val="a7"/>
                                <w:rPr>
                                  <w:lang w:val="en-US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097CFF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5"/>
                                  <w:szCs w:val="25"/>
                                </w:rPr>
                                <w:t>РОЗРОБКА ПРОГРАМ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5"/>
                                  <w:szCs w:val="25"/>
                                  <w:lang w:val="uk-UA"/>
                                </w:rPr>
                                <w:t>З ЦИКЛІЧНИМИ АЛГОРИТМАМИ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FB852C" w14:textId="77777777" w:rsidR="002D6AD7" w:rsidRDefault="002D6AD7" w:rsidP="006B00D2">
                              <w:pPr>
                                <w:jc w:val="center"/>
                              </w:pPr>
                              <w:r>
                                <w:t>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98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5B8E13" w14:textId="77777777" w:rsidR="002D6AD7" w:rsidRDefault="002D6AD7" w:rsidP="006B00D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F73017" w:rsidRPr="00F73017">
                                <w:rPr>
                                  <w:noProof/>
                                  <w:lang w:val="uk-UA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07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99CBD7" w14:textId="77777777" w:rsidR="002D6AD7" w:rsidRPr="0055505F" w:rsidRDefault="002D6AD7" w:rsidP="006B00D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15659"/>
                            <a:ext cx="234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67B236" w14:textId="77777777" w:rsidR="002D6AD7" w:rsidRDefault="002D6AD7" w:rsidP="006B00D2">
                              <w:pPr>
                                <w:pStyle w:val="5"/>
                              </w:pPr>
                              <w:r>
                                <w:t>ХПК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68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5274" y="14297"/>
                          <a:ext cx="5928" cy="6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582BA" w14:textId="37E04D1E" w:rsidR="002D6AD7" w:rsidRDefault="002D6AD7" w:rsidP="002D4E7E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</w:rPr>
                              <w:t>ЛР.ПО1.ПІ2</w:t>
                            </w:r>
                            <w:r w:rsidR="005A6C0C">
                              <w:rPr>
                                <w:sz w:val="36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sz w:val="36"/>
                              </w:rPr>
                              <w:t>.</w:t>
                            </w:r>
                            <w:r w:rsidR="005A6C0C">
                              <w:rPr>
                                <w:sz w:val="36"/>
                                <w:lang w:val="en-US"/>
                              </w:rPr>
                              <w:t>14</w:t>
                            </w:r>
                            <w:r w:rsidRPr="002D4E7E">
                              <w:rPr>
                                <w:sz w:val="36"/>
                              </w:rPr>
                              <w:t>.0</w:t>
                            </w:r>
                            <w:r w:rsidR="00CE2A99">
                              <w:rPr>
                                <w:sz w:val="36"/>
                                <w:lang w:val="en-US"/>
                              </w:rPr>
                              <w:t>5</w:t>
                            </w:r>
                          </w:p>
                          <w:p w14:paraId="32FB50C4" w14:textId="77777777" w:rsidR="00CE2A99" w:rsidRPr="0089773E" w:rsidRDefault="00CE2A99" w:rsidP="002D4E7E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82800" rIns="91440" bIns="45720" anchor="t" anchorCtr="0" upright="1">
                        <a:noAutofit/>
                      </wps:bodyPr>
                    </wps:wsp>
                    <wps:wsp>
                      <wps:cNvPr id="69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2139" y="15326"/>
                          <a:ext cx="1197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9BAF3" w14:textId="77777777" w:rsidR="002D6AD7" w:rsidRDefault="002D6AD7" w:rsidP="006B00D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4917BF" id="Групувати 3" o:spid="_x0000_s1050" style="position:absolute;margin-left:-36pt;margin-top:-17.45pt;width:525.65pt;height:806.65pt;z-index:251659264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">
              <v:group id="Group 2" o:spid="_x0000_s1051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group id="Group 3" o:spid="_x0000_s1052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4" o:spid="_x0000_s1053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5" o:spid="_x0000_s1054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6" o:spid="_x0000_s1055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7" o:spid="_x0000_s1056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8" o:spid="_x0000_s1057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9" o:spid="_x0000_s1058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10" o:spid="_x0000_s1059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    <v:line id="Line 11" o:spid="_x0000_s1060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12" o:spid="_x0000_s1061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<v:line id="Line 13" o:spid="_x0000_s1062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<v:line id="Line 14" o:spid="_x0000_s1063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<v:line id="Line 15" o:spid="_x0000_s1064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<v:line id="Line 16" o:spid="_x0000_s1065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<v:line id="Line 17" o:spid="_x0000_s1066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" strokeweight="1.25pt"/>
                  <v:line id="Line 18" o:spid="_x0000_s1067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Na7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" strokeweight="1.25pt"/>
                  <v:line id="Line 19" o:spid="_x0000_s1068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<v:line id="Line 20" o:spid="_x0000_s1069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<v:line id="Line 21" o:spid="_x0000_s1070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<v:line id="Line 22" o:spid="_x0000_s1071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  <v:line id="Line 23" o:spid="_x0000_s1072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  <v:line id="Line 24" o:spid="_x0000_s1073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    <v:line id="Line 25" o:spid="_x0000_s1074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    <v:line id="Line 26" o:spid="_x0000_s1075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" strokeweight="1.25pt"/>
                  <v:line id="Line 27" o:spid="_x0000_s1076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eX9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sUcnl/iD5CbBwAAAP//AwBQSwECLQAUAAYACAAAACEA2+H2y+4AAACFAQAAEwAAAAAAAAAAAAAA&#10;AAAAAAAAW0NvbnRlbnRfVHlwZXNdLnhtbFBLAQItABQABgAIAAAAIQBa9CxbvwAAABUBAAALAAAA&#10;AAAAAAAAAAAAAB8BAABfcmVscy8ucmVsc1BLAQItABQABgAIAAAAIQCU+eX9wgAAANsAAAAPAAAA&#10;AAAAAAAAAAAAAAcCAABkcnMvZG93bnJldi54bWxQSwUGAAAAAAMAAwC3AAAA9gIAAAAA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77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" filled="f" stroked="f">
                    <v:textbox inset=".1mm,.1mm,.1mm,.1mm">
                      <w:txbxContent>
                        <w:p w14:paraId="4BC8CDAA" w14:textId="77777777" w:rsidR="002D6AD7" w:rsidRDefault="002D6AD7" w:rsidP="006B00D2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Змін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9" o:spid="_x0000_s1078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<v:textbox inset=".1mm,.1mm,.1mm,.1mm">
                      <w:txbxContent>
                        <w:p w14:paraId="5C948D8B" w14:textId="77777777" w:rsidR="002D6AD7" w:rsidRDefault="002D6AD7" w:rsidP="006B00D2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  <w:proofErr w:type="spellEnd"/>
                        </w:p>
                      </w:txbxContent>
                    </v:textbox>
                  </v:shape>
                  <v:shape id="Text Box 30" o:spid="_x0000_s1079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<v:textbox inset=".1mm,.1mm,.1mm,.1mm">
                      <w:txbxContent>
                        <w:p w14:paraId="095AF816" w14:textId="77777777" w:rsidR="002D6AD7" w:rsidRDefault="002D6AD7" w:rsidP="006B00D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1" o:spid="_x0000_s1080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14:paraId="58BD6EBB" w14:textId="77777777" w:rsidR="002D6AD7" w:rsidRDefault="002D6AD7" w:rsidP="006B00D2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Підпис</w:t>
                          </w:r>
                          <w:proofErr w:type="spellEnd"/>
                        </w:p>
                      </w:txbxContent>
                    </v:textbox>
                  </v:shape>
                  <v:shape id="Text Box 32" o:spid="_x0000_s1081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14:paraId="251FDDCF" w14:textId="77777777" w:rsidR="002D6AD7" w:rsidRDefault="002D6AD7" w:rsidP="006B00D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33" o:spid="_x0000_s1082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14:paraId="0C349A16" w14:textId="77777777" w:rsidR="002D6AD7" w:rsidRDefault="002D6AD7" w:rsidP="006B00D2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Розробив</w:t>
                          </w:r>
                          <w:proofErr w:type="spellEnd"/>
                        </w:p>
                      </w:txbxContent>
                    </v:textbox>
                  </v:shape>
                  <v:shape id="Text Box 34" o:spid="_x0000_s1083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14:paraId="1EAAF295" w14:textId="77777777" w:rsidR="002D6AD7" w:rsidRDefault="002D6AD7" w:rsidP="006B00D2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Перевірив</w:t>
                          </w:r>
                          <w:proofErr w:type="spellEnd"/>
                        </w:p>
                      </w:txbxContent>
                    </v:textbox>
                  </v:shape>
                  <v:shape id="Text Box 35" o:spid="_x0000_s1084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<v:textbox inset=".1mm,.1mm,.1mm,.1mm">
                      <w:txbxContent>
                        <w:p w14:paraId="01D7CCD4" w14:textId="77777777" w:rsidR="002D6AD7" w:rsidRDefault="002D6AD7" w:rsidP="006B00D2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Затвер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6" o:spid="_x0000_s1085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    <v:textbox inset=".1mm,.1mm,.1mm,.1mm">
                      <w:txbxContent>
                        <w:p w14:paraId="0B817EB2" w14:textId="77777777" w:rsidR="002D6AD7" w:rsidRDefault="002D6AD7" w:rsidP="006B00D2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086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<v:textbox inset=".1mm,.1mm,.1mm,.1mm">
                      <w:txbxContent>
                        <w:p w14:paraId="730A7F00" w14:textId="77777777" w:rsidR="002D6AD7" w:rsidRDefault="002D6AD7" w:rsidP="006B00D2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Літ</w:t>
                          </w:r>
                          <w:proofErr w:type="spellEnd"/>
                        </w:p>
                      </w:txbxContent>
                    </v:textbox>
                  </v:shape>
                  <v:shape id="Text Box 38" o:spid="_x0000_s1087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ZX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D3YMZXxQAAANsAAAAP&#10;AAAAAAAAAAAAAAAAAAcCAABkcnMvZG93bnJldi54bWxQSwUGAAAAAAMAAwC3AAAA+QIAAAAA&#10;" filled="f" stroked="f">
                    <v:textbox inset=".1mm,.1mm,.1mm,.1mm">
                      <w:txbxContent>
                        <w:p w14:paraId="2FA09839" w14:textId="77777777" w:rsidR="002D6AD7" w:rsidRDefault="002D6AD7" w:rsidP="006B00D2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  <w:proofErr w:type="spellEnd"/>
                        </w:p>
                      </w:txbxContent>
                    </v:textbox>
                  </v:shape>
                  <v:shape id="Text Box 39" o:spid="_x0000_s1088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V4jxAAAANsAAAAPAAAAZHJzL2Rvd25yZXYueG1sRI9Bi8Iw&#10;FITvwv6H8IS9iKauIl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HiJXiPEAAAA2wAAAA8A&#10;AAAAAAAAAAAAAAAABwIAAGRycy9kb3ducmV2LnhtbFBLBQYAAAAAAwADALcAAAD4AgAAAAA=&#10;" filled="f" stroked="f">
                    <v:textbox inset=".1mm,.1mm,.1mm,.1mm">
                      <w:txbxContent>
                        <w:p w14:paraId="778AEC84" w14:textId="77777777" w:rsidR="002D6AD7" w:rsidRDefault="002D6AD7" w:rsidP="006B00D2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Аркушів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40" o:spid="_x0000_s1089" type="#_x0000_t202" style="position:absolute;left:4857;top:15122;width:3780;height:1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" stroked="f">
                  <v:textbox inset=".5mm,.3mm,.5mm,.3mm">
                    <w:txbxContent>
                      <w:p w14:paraId="54F7B8E5" w14:textId="77777777" w:rsidR="002D6AD7" w:rsidRPr="006B00D2" w:rsidRDefault="002D6AD7" w:rsidP="006B00D2">
                        <w:pPr>
                          <w:jc w:val="center"/>
                          <w:rPr>
                            <w:sz w:val="8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</w:p>
                      <w:p w14:paraId="3E7D1E88" w14:textId="77777777" w:rsidR="002D6AD7" w:rsidRPr="006B00D2" w:rsidRDefault="002D6AD7" w:rsidP="006B00D2">
                        <w:pPr>
                          <w:jc w:val="center"/>
                          <w:rPr>
                            <w:sz w:val="8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</w:p>
                      <w:p w14:paraId="61090C1D" w14:textId="77777777" w:rsidR="002D6AD7" w:rsidRPr="006B00D2" w:rsidRDefault="002D6AD7" w:rsidP="006B00D2">
                        <w:pPr>
                          <w:pStyle w:val="a7"/>
                          <w:rPr>
                            <w:lang w:val="en-US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097CFF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5"/>
                            <w:szCs w:val="25"/>
                          </w:rPr>
                          <w:t>РОЗРОБКА ПРОГРАМ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5"/>
                            <w:szCs w:val="25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5"/>
                            <w:szCs w:val="25"/>
                            <w:lang w:val="uk-UA"/>
                          </w:rPr>
                          <w:t>З ЦИКЛІЧНИМИ АЛГОРИТМАМИ</w:t>
                        </w:r>
                      </w:p>
                    </w:txbxContent>
                  </v:textbox>
                </v:shape>
                <v:shape id="Text Box 41" o:spid="_x0000_s1090" type="#_x0000_t202" style="position:absolute;left:89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52FB852C" w14:textId="77777777" w:rsidR="002D6AD7" w:rsidRDefault="002D6AD7" w:rsidP="006B00D2">
                        <w:pPr>
                          <w:jc w:val="center"/>
                        </w:pPr>
                        <w:r>
                          <w:t>У</w:t>
                        </w:r>
                      </w:p>
                    </w:txbxContent>
                  </v:textbox>
                </v:shape>
                <v:shape id="Text Box 42" o:spid="_x0000_s1091" type="#_x0000_t202" style="position:absolute;left:98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675B8E13" w14:textId="77777777" w:rsidR="002D6AD7" w:rsidRDefault="002D6AD7" w:rsidP="006B00D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F73017" w:rsidRPr="00F73017">
                          <w:rPr>
                            <w:noProof/>
                            <w:lang w:val="uk-UA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Text Box 43" o:spid="_x0000_s1092" type="#_x0000_t202" style="position:absolute;left:107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7599CBD7" w14:textId="77777777" w:rsidR="002D6AD7" w:rsidRPr="0055505F" w:rsidRDefault="002D6AD7" w:rsidP="006B00D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</w:t>
                        </w:r>
                      </w:p>
                    </w:txbxContent>
                  </v:textbox>
                </v:shape>
                <v:shape id="Text Box 44" o:spid="_x0000_s1093" type="#_x0000_t202" style="position:absolute;left:8997;top:1565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Z3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" stroked="f">
                  <v:textbox>
                    <w:txbxContent>
                      <w:p w14:paraId="0267B236" w14:textId="77777777" w:rsidR="002D6AD7" w:rsidRDefault="002D6AD7" w:rsidP="006B00D2">
                        <w:pPr>
                          <w:pStyle w:val="5"/>
                        </w:pPr>
                        <w:r>
                          <w:t>ХПК</w:t>
                        </w:r>
                      </w:p>
                    </w:txbxContent>
                  </v:textbox>
                </v:shape>
              </v:group>
              <v:shape id="_x0000_s1094" type="#_x0000_t202" style="position:absolute;left:5274;top:14297;width:5928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" filled="f" stroked="f">
                <v:textbox inset=",2.3mm">
                  <w:txbxContent>
                    <w:p w14:paraId="485582BA" w14:textId="37E04D1E" w:rsidR="002D6AD7" w:rsidRDefault="002D6AD7" w:rsidP="002D4E7E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</w:rPr>
                        <w:t>ЛР.ПО1.ПІ2</w:t>
                      </w:r>
                      <w:r w:rsidR="005A6C0C">
                        <w:rPr>
                          <w:sz w:val="36"/>
                          <w:lang w:val="en-US"/>
                        </w:rPr>
                        <w:t>21</w:t>
                      </w:r>
                      <w:r>
                        <w:rPr>
                          <w:sz w:val="36"/>
                        </w:rPr>
                        <w:t>.</w:t>
                      </w:r>
                      <w:r w:rsidR="005A6C0C">
                        <w:rPr>
                          <w:sz w:val="36"/>
                          <w:lang w:val="en-US"/>
                        </w:rPr>
                        <w:t>14</w:t>
                      </w:r>
                      <w:r w:rsidRPr="002D4E7E">
                        <w:rPr>
                          <w:sz w:val="36"/>
                        </w:rPr>
                        <w:t>.0</w:t>
                      </w:r>
                      <w:r w:rsidR="00CE2A99">
                        <w:rPr>
                          <w:sz w:val="36"/>
                          <w:lang w:val="en-US"/>
                        </w:rPr>
                        <w:t>5</w:t>
                      </w:r>
                    </w:p>
                    <w:p w14:paraId="32FB50C4" w14:textId="77777777" w:rsidR="00CE2A99" w:rsidRPr="0089773E" w:rsidRDefault="00CE2A99" w:rsidP="002D4E7E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</w:p>
                  </w:txbxContent>
                </v:textbox>
              </v:shape>
              <v:shape id="_x0000_s1095" type="#_x0000_t202" style="position:absolute;left:2139;top:15326;width:119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" filled="f" stroked="f">
                <v:textbox inset="0,1mm,0,0">
                  <w:txbxContent>
                    <w:p w14:paraId="70B9BAF3" w14:textId="77777777" w:rsidR="002D6AD7" w:rsidRDefault="002D6AD7" w:rsidP="006B00D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6A11AD71" w14:textId="77777777" w:rsidR="002D6AD7" w:rsidRDefault="002D6A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2596"/>
    <w:multiLevelType w:val="multilevel"/>
    <w:tmpl w:val="32925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63A9B"/>
    <w:multiLevelType w:val="multilevel"/>
    <w:tmpl w:val="024ED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D6DC3"/>
    <w:multiLevelType w:val="hybridMultilevel"/>
    <w:tmpl w:val="D4984256"/>
    <w:lvl w:ilvl="0" w:tplc="702A5AF4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60" w:hanging="360"/>
      </w:pPr>
    </w:lvl>
    <w:lvl w:ilvl="2" w:tplc="0422001B" w:tentative="1">
      <w:start w:val="1"/>
      <w:numFmt w:val="lowerRoman"/>
      <w:lvlText w:val="%3."/>
      <w:lvlJc w:val="right"/>
      <w:pPr>
        <w:ind w:left="2280" w:hanging="180"/>
      </w:pPr>
    </w:lvl>
    <w:lvl w:ilvl="3" w:tplc="0422000F" w:tentative="1">
      <w:start w:val="1"/>
      <w:numFmt w:val="decimal"/>
      <w:lvlText w:val="%4."/>
      <w:lvlJc w:val="left"/>
      <w:pPr>
        <w:ind w:left="3000" w:hanging="360"/>
      </w:pPr>
    </w:lvl>
    <w:lvl w:ilvl="4" w:tplc="04220019" w:tentative="1">
      <w:start w:val="1"/>
      <w:numFmt w:val="lowerLetter"/>
      <w:lvlText w:val="%5."/>
      <w:lvlJc w:val="left"/>
      <w:pPr>
        <w:ind w:left="3720" w:hanging="360"/>
      </w:pPr>
    </w:lvl>
    <w:lvl w:ilvl="5" w:tplc="0422001B" w:tentative="1">
      <w:start w:val="1"/>
      <w:numFmt w:val="lowerRoman"/>
      <w:lvlText w:val="%6."/>
      <w:lvlJc w:val="right"/>
      <w:pPr>
        <w:ind w:left="4440" w:hanging="180"/>
      </w:pPr>
    </w:lvl>
    <w:lvl w:ilvl="6" w:tplc="0422000F" w:tentative="1">
      <w:start w:val="1"/>
      <w:numFmt w:val="decimal"/>
      <w:lvlText w:val="%7."/>
      <w:lvlJc w:val="left"/>
      <w:pPr>
        <w:ind w:left="5160" w:hanging="360"/>
      </w:pPr>
    </w:lvl>
    <w:lvl w:ilvl="7" w:tplc="04220019" w:tentative="1">
      <w:start w:val="1"/>
      <w:numFmt w:val="lowerLetter"/>
      <w:lvlText w:val="%8."/>
      <w:lvlJc w:val="left"/>
      <w:pPr>
        <w:ind w:left="5880" w:hanging="360"/>
      </w:pPr>
    </w:lvl>
    <w:lvl w:ilvl="8" w:tplc="0422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B8A318E"/>
    <w:multiLevelType w:val="multilevel"/>
    <w:tmpl w:val="9D9849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EC61E8"/>
    <w:multiLevelType w:val="multilevel"/>
    <w:tmpl w:val="32925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421948"/>
    <w:multiLevelType w:val="multilevel"/>
    <w:tmpl w:val="32925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FA03F4"/>
    <w:multiLevelType w:val="multilevel"/>
    <w:tmpl w:val="BAC0D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D27661"/>
    <w:multiLevelType w:val="hybridMultilevel"/>
    <w:tmpl w:val="BAF007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85697"/>
    <w:multiLevelType w:val="multilevel"/>
    <w:tmpl w:val="4052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AF57F3"/>
    <w:multiLevelType w:val="multilevel"/>
    <w:tmpl w:val="9AB8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752FD8"/>
    <w:multiLevelType w:val="multilevel"/>
    <w:tmpl w:val="32925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145D5C"/>
    <w:multiLevelType w:val="multilevel"/>
    <w:tmpl w:val="C5525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0C1C0E"/>
    <w:multiLevelType w:val="multilevel"/>
    <w:tmpl w:val="0F66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3F2CDC"/>
    <w:multiLevelType w:val="hybridMultilevel"/>
    <w:tmpl w:val="B4DAA8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F82B60"/>
    <w:multiLevelType w:val="hybridMultilevel"/>
    <w:tmpl w:val="A24023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4"/>
  </w:num>
  <w:num w:numId="4">
    <w:abstractNumId w:val="13"/>
  </w:num>
  <w:num w:numId="5">
    <w:abstractNumId w:val="7"/>
  </w:num>
  <w:num w:numId="6">
    <w:abstractNumId w:val="5"/>
  </w:num>
  <w:num w:numId="7">
    <w:abstractNumId w:val="10"/>
  </w:num>
  <w:num w:numId="8">
    <w:abstractNumId w:val="4"/>
  </w:num>
  <w:num w:numId="9">
    <w:abstractNumId w:val="0"/>
  </w:num>
  <w:num w:numId="10">
    <w:abstractNumId w:val="6"/>
  </w:num>
  <w:num w:numId="11">
    <w:abstractNumId w:val="9"/>
  </w:num>
  <w:num w:numId="12">
    <w:abstractNumId w:val="3"/>
  </w:num>
  <w:num w:numId="13">
    <w:abstractNumId w:val="1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73E"/>
    <w:rsid w:val="00027DD9"/>
    <w:rsid w:val="00063906"/>
    <w:rsid w:val="00074E65"/>
    <w:rsid w:val="000B1997"/>
    <w:rsid w:val="000B248D"/>
    <w:rsid w:val="00152D63"/>
    <w:rsid w:val="00175249"/>
    <w:rsid w:val="001E54F8"/>
    <w:rsid w:val="00203CA9"/>
    <w:rsid w:val="002222B7"/>
    <w:rsid w:val="002353F6"/>
    <w:rsid w:val="00260393"/>
    <w:rsid w:val="00273DBE"/>
    <w:rsid w:val="002B232F"/>
    <w:rsid w:val="002C20EE"/>
    <w:rsid w:val="002D3EFD"/>
    <w:rsid w:val="002D4E7E"/>
    <w:rsid w:val="002D6AD7"/>
    <w:rsid w:val="0032733F"/>
    <w:rsid w:val="0036342A"/>
    <w:rsid w:val="003A66AC"/>
    <w:rsid w:val="003B0A9F"/>
    <w:rsid w:val="003B7F03"/>
    <w:rsid w:val="00410653"/>
    <w:rsid w:val="0046055E"/>
    <w:rsid w:val="00467100"/>
    <w:rsid w:val="004D1E84"/>
    <w:rsid w:val="004F38D6"/>
    <w:rsid w:val="00514AA1"/>
    <w:rsid w:val="00566039"/>
    <w:rsid w:val="005A6C0C"/>
    <w:rsid w:val="00626BFE"/>
    <w:rsid w:val="006327BF"/>
    <w:rsid w:val="0067612A"/>
    <w:rsid w:val="006B00D2"/>
    <w:rsid w:val="006B6BA3"/>
    <w:rsid w:val="006F5976"/>
    <w:rsid w:val="006F6C5D"/>
    <w:rsid w:val="00700E85"/>
    <w:rsid w:val="007040FA"/>
    <w:rsid w:val="00823BDE"/>
    <w:rsid w:val="00836151"/>
    <w:rsid w:val="0086469C"/>
    <w:rsid w:val="0089773E"/>
    <w:rsid w:val="008F2B5B"/>
    <w:rsid w:val="00904449"/>
    <w:rsid w:val="00965DD6"/>
    <w:rsid w:val="009E5AD8"/>
    <w:rsid w:val="00A2075B"/>
    <w:rsid w:val="00A43F9E"/>
    <w:rsid w:val="00A55C08"/>
    <w:rsid w:val="00A60D7B"/>
    <w:rsid w:val="00AA5E19"/>
    <w:rsid w:val="00AB23A4"/>
    <w:rsid w:val="00AD32C1"/>
    <w:rsid w:val="00B07DE8"/>
    <w:rsid w:val="00B51F54"/>
    <w:rsid w:val="00B84CE6"/>
    <w:rsid w:val="00B91503"/>
    <w:rsid w:val="00B93034"/>
    <w:rsid w:val="00B964EF"/>
    <w:rsid w:val="00BC1432"/>
    <w:rsid w:val="00C219AF"/>
    <w:rsid w:val="00C235E0"/>
    <w:rsid w:val="00C939AD"/>
    <w:rsid w:val="00CA58CA"/>
    <w:rsid w:val="00CE2A99"/>
    <w:rsid w:val="00D4049A"/>
    <w:rsid w:val="00D4258C"/>
    <w:rsid w:val="00D54112"/>
    <w:rsid w:val="00D57C65"/>
    <w:rsid w:val="00D66F50"/>
    <w:rsid w:val="00D67347"/>
    <w:rsid w:val="00D96AC9"/>
    <w:rsid w:val="00DF1E20"/>
    <w:rsid w:val="00DF4071"/>
    <w:rsid w:val="00E27527"/>
    <w:rsid w:val="00E46965"/>
    <w:rsid w:val="00E9066C"/>
    <w:rsid w:val="00EB79A0"/>
    <w:rsid w:val="00ED133F"/>
    <w:rsid w:val="00ED2E6E"/>
    <w:rsid w:val="00F442FE"/>
    <w:rsid w:val="00F7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4A9C8"/>
  <w15:chartTrackingRefBased/>
  <w15:docId w15:val="{AC060B92-9B92-4016-A737-A7E6F7F6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73E"/>
    <w:pPr>
      <w:spacing w:after="200" w:line="276" w:lineRule="auto"/>
    </w:pPr>
    <w:rPr>
      <w:lang w:val="ru-RU"/>
    </w:rPr>
  </w:style>
  <w:style w:type="paragraph" w:styleId="5">
    <w:name w:val="heading 5"/>
    <w:basedOn w:val="a"/>
    <w:next w:val="a"/>
    <w:link w:val="50"/>
    <w:qFormat/>
    <w:rsid w:val="006B00D2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pacing w:val="112"/>
      <w:sz w:val="6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B00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00D2"/>
  </w:style>
  <w:style w:type="paragraph" w:styleId="a5">
    <w:name w:val="footer"/>
    <w:basedOn w:val="a"/>
    <w:link w:val="a6"/>
    <w:uiPriority w:val="99"/>
    <w:unhideWhenUsed/>
    <w:rsid w:val="006B00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00D2"/>
  </w:style>
  <w:style w:type="character" w:customStyle="1" w:styleId="50">
    <w:name w:val="Заголовок 5 Знак"/>
    <w:basedOn w:val="a0"/>
    <w:link w:val="5"/>
    <w:rsid w:val="006B00D2"/>
    <w:rPr>
      <w:rFonts w:ascii="Times New Roman" w:eastAsia="Times New Roman" w:hAnsi="Times New Roman" w:cs="Times New Roman"/>
      <w:spacing w:val="112"/>
      <w:sz w:val="60"/>
      <w:szCs w:val="24"/>
      <w:lang w:eastAsia="ru-RU"/>
    </w:rPr>
  </w:style>
  <w:style w:type="paragraph" w:styleId="a7">
    <w:name w:val="Body Text"/>
    <w:basedOn w:val="a"/>
    <w:link w:val="a8"/>
    <w:rsid w:val="006B00D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6B00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9773E"/>
    <w:pPr>
      <w:ind w:left="720"/>
      <w:contextualSpacing/>
    </w:pPr>
  </w:style>
  <w:style w:type="table" w:styleId="aa">
    <w:name w:val="Table Grid"/>
    <w:basedOn w:val="a1"/>
    <w:uiPriority w:val="39"/>
    <w:rsid w:val="00363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B07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op">
    <w:name w:val="eop"/>
    <w:basedOn w:val="a0"/>
    <w:rsid w:val="00B07DE8"/>
  </w:style>
  <w:style w:type="character" w:customStyle="1" w:styleId="normaltextrun">
    <w:name w:val="normaltextrun"/>
    <w:basedOn w:val="a0"/>
    <w:rsid w:val="00235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sional\Desktop\LR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9ec66a-e5aa-46be-bb1f-eac7febfc05a" xsi:nil="true"/>
    <lcf76f155ced4ddcb4097134ff3c332f xmlns="2e2249ff-7c49-4081-8171-30ae70358f10">
      <Terms xmlns="http://schemas.microsoft.com/office/infopath/2007/PartnerControls"/>
    </lcf76f155ced4ddcb4097134ff3c332f>
    <ReferenceId xmlns="2e2249ff-7c49-4081-8171-30ae70358f1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F5C71AA3AF444BD7F022C20F571EA" ma:contentTypeVersion="16" ma:contentTypeDescription="Create a new document." ma:contentTypeScope="" ma:versionID="b16dff199e2d0b5eed4bad7eaef1030a">
  <xsd:schema xmlns:xsd="http://www.w3.org/2001/XMLSchema" xmlns:xs="http://www.w3.org/2001/XMLSchema" xmlns:p="http://schemas.microsoft.com/office/2006/metadata/properties" xmlns:ns2="2e2249ff-7c49-4081-8171-30ae70358f10" xmlns:ns3="6e9ec66a-e5aa-46be-bb1f-eac7febfc05a" targetNamespace="http://schemas.microsoft.com/office/2006/metadata/properties" ma:root="true" ma:fieldsID="742095b363b46c08c0152e17a0c7015e" ns2:_="" ns3:_="">
    <xsd:import namespace="2e2249ff-7c49-4081-8171-30ae70358f10"/>
    <xsd:import namespace="6e9ec66a-e5aa-46be-bb1f-eac7febfc05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2249ff-7c49-4081-8171-30ae70358f1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ede80af-269c-47f6-8d2f-1404a58fd4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ec66a-e5aa-46be-bb1f-eac7febfc05a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d103c16-8ca5-4c20-8a44-45f0d1a270dc}" ma:internalName="TaxCatchAll" ma:showField="CatchAllData" ma:web="6e9ec66a-e5aa-46be-bb1f-eac7febfc0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CD180E-C7A2-4CDC-8FB0-69FB0EE7366C}">
  <ds:schemaRefs>
    <ds:schemaRef ds:uri="http://schemas.microsoft.com/office/2006/metadata/properties"/>
    <ds:schemaRef ds:uri="http://schemas.microsoft.com/office/infopath/2007/PartnerControls"/>
    <ds:schemaRef ds:uri="6e9ec66a-e5aa-46be-bb1f-eac7febfc05a"/>
    <ds:schemaRef ds:uri="2e2249ff-7c49-4081-8171-30ae70358f10"/>
  </ds:schemaRefs>
</ds:datastoreItem>
</file>

<file path=customXml/itemProps2.xml><?xml version="1.0" encoding="utf-8"?>
<ds:datastoreItem xmlns:ds="http://schemas.openxmlformats.org/officeDocument/2006/customXml" ds:itemID="{097AB55A-F1D2-4298-8F2A-CEDA334519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A70B92-BB91-4D93-9E42-1783538DBE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2249ff-7c49-4081-8171-30ae70358f10"/>
    <ds:schemaRef ds:uri="6e9ec66a-e5aa-46be-bb1f-eac7febfc0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695E7B-4CA7-41A5-B664-679A6E168B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LR.dotx</Template>
  <TotalTime>801</TotalTime>
  <Pages>1</Pages>
  <Words>1061</Words>
  <Characters>6048</Characters>
  <Application>Microsoft Office Word</Application>
  <DocSecurity>0</DocSecurity>
  <Lines>50</Lines>
  <Paragraphs>14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KOLOMIIETS VADYM</cp:lastModifiedBy>
  <cp:revision>6</cp:revision>
  <dcterms:created xsi:type="dcterms:W3CDTF">2023-09-18T19:54:00Z</dcterms:created>
  <dcterms:modified xsi:type="dcterms:W3CDTF">2023-10-10T19:34:00Z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0x0101004A6F5C71AA3AF444BD7F022C20F571EA</vt:lpwstr>
  </property>
</Properties>
</file>